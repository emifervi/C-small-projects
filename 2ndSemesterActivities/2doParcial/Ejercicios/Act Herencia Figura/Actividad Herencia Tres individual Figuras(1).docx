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DAC09" w14:textId="77777777" w:rsidR="00C953CF" w:rsidRPr="00183CA2" w:rsidRDefault="00EA4BD8" w:rsidP="008D2130">
      <w:pPr>
        <w:pStyle w:val="Title"/>
        <w:ind w:left="-426" w:hanging="141"/>
        <w:rPr>
          <w:b/>
          <w:color w:val="0D5975" w:themeColor="accent1" w:themeShade="80"/>
          <w:sz w:val="24"/>
          <w:lang w:val="es-MX"/>
        </w:rPr>
      </w:pPr>
      <w:r>
        <w:rPr>
          <w:b/>
          <w:color w:val="0D5975" w:themeColor="accent1" w:themeShade="80"/>
          <w:sz w:val="24"/>
          <w:lang w:val="es-MX"/>
        </w:rPr>
        <w:t>Actividad Herencia</w:t>
      </w:r>
      <w:r w:rsidR="00CE58AC">
        <w:rPr>
          <w:b/>
          <w:color w:val="0D5975" w:themeColor="accent1" w:themeShade="80"/>
          <w:sz w:val="24"/>
          <w:lang w:val="es-MX"/>
        </w:rPr>
        <w:t>:</w:t>
      </w:r>
      <w:r w:rsidR="00B90B1F">
        <w:rPr>
          <w:b/>
          <w:color w:val="0D5975" w:themeColor="accent1" w:themeShade="80"/>
          <w:sz w:val="24"/>
          <w:lang w:val="es-MX"/>
        </w:rPr>
        <w:t xml:space="preserve"> </w:t>
      </w:r>
      <w:r w:rsidR="00655F93">
        <w:rPr>
          <w:b/>
          <w:color w:val="0D5975" w:themeColor="accent1" w:themeShade="80"/>
          <w:sz w:val="24"/>
          <w:lang w:val="es-MX"/>
        </w:rPr>
        <w:t>figuras</w:t>
      </w:r>
    </w:p>
    <w:p w14:paraId="336DB21B" w14:textId="77777777" w:rsidR="00C953CF" w:rsidRPr="008D2130" w:rsidRDefault="00001AC8" w:rsidP="00CA5F6B">
      <w:pPr>
        <w:pStyle w:val="Subtitle"/>
        <w:spacing w:before="60" w:after="120" w:line="240" w:lineRule="auto"/>
        <w:contextualSpacing/>
        <w:jc w:val="center"/>
        <w:rPr>
          <w:sz w:val="18"/>
          <w:lang w:val="es-MX"/>
        </w:rPr>
      </w:pPr>
      <w:r w:rsidRPr="008D2130">
        <w:rPr>
          <w:sz w:val="18"/>
          <w:lang w:val="es-MX"/>
        </w:rPr>
        <w:t>programación orientada a objetos</w:t>
      </w: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10632"/>
      </w:tblGrid>
      <w:tr w:rsidR="00001AC8" w:rsidRPr="007D5F96" w14:paraId="5499E828" w14:textId="77777777" w:rsidTr="00EA4BD8">
        <w:tc>
          <w:tcPr>
            <w:tcW w:w="10632" w:type="dxa"/>
            <w:tcBorders>
              <w:top w:val="nil"/>
              <w:left w:val="nil"/>
              <w:bottom w:val="nil"/>
              <w:right w:val="nil"/>
            </w:tcBorders>
          </w:tcPr>
          <w:p w14:paraId="125691AC" w14:textId="77777777" w:rsidR="00EA4BD8" w:rsidRDefault="00EA4BD8" w:rsidP="00001AC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Dado el siguiente diagrama de clases</w:t>
            </w:r>
          </w:p>
          <w:p w14:paraId="1E1F417D" w14:textId="77777777" w:rsidR="00655F93" w:rsidRDefault="00655F93" w:rsidP="00001AC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30200F42" w14:textId="77777777" w:rsidR="00EA4BD8" w:rsidRDefault="002D76C0" w:rsidP="00001AC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2DD1ED1" wp14:editId="37F40960">
                  <wp:extent cx="6210300" cy="354203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0300" cy="3542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F62F51" w14:textId="77777777" w:rsidR="00ED1ED1" w:rsidRDefault="00ED1ED1" w:rsidP="00A94378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7782162E" w14:textId="77777777" w:rsidR="00EF7C7F" w:rsidRPr="008D2130" w:rsidRDefault="00EF7C7F" w:rsidP="00ED1ED1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</w:tbl>
    <w:p w14:paraId="2F6C33B4" w14:textId="777AD9CC" w:rsidR="00562D8F" w:rsidRDefault="00B33897" w:rsidP="00CA27EC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Utiliza</w:t>
      </w:r>
      <w:r w:rsidR="00562D8F">
        <w:rPr>
          <w:rFonts w:ascii="Arial" w:hAnsi="Arial" w:cs="Arial"/>
          <w:sz w:val="18"/>
          <w:szCs w:val="18"/>
          <w:lang w:val="es-MX"/>
        </w:rPr>
        <w:t xml:space="preserve"> </w:t>
      </w:r>
      <w:r w:rsidR="00662444">
        <w:rPr>
          <w:rFonts w:ascii="Arial" w:hAnsi="Arial" w:cs="Arial"/>
          <w:sz w:val="18"/>
          <w:szCs w:val="18"/>
          <w:lang w:val="es-MX"/>
        </w:rPr>
        <w:t xml:space="preserve">los </w:t>
      </w:r>
      <w:r>
        <w:rPr>
          <w:rFonts w:ascii="Arial" w:hAnsi="Arial" w:cs="Arial"/>
          <w:sz w:val="18"/>
          <w:szCs w:val="18"/>
          <w:lang w:val="es-MX"/>
        </w:rPr>
        <w:t>archivos</w:t>
      </w:r>
      <w:r w:rsidR="007A49CA">
        <w:rPr>
          <w:rFonts w:ascii="Arial" w:hAnsi="Arial" w:cs="Arial"/>
          <w:sz w:val="18"/>
          <w:szCs w:val="18"/>
          <w:lang w:val="es-MX"/>
        </w:rPr>
        <w:t xml:space="preserve"> </w:t>
      </w:r>
      <w:r w:rsidR="00562D8F">
        <w:rPr>
          <w:rFonts w:ascii="Arial" w:hAnsi="Arial" w:cs="Arial"/>
          <w:sz w:val="18"/>
          <w:szCs w:val="18"/>
          <w:lang w:val="es-MX"/>
        </w:rPr>
        <w:t xml:space="preserve">.h de la clase </w:t>
      </w:r>
      <w:r w:rsidR="00662444">
        <w:rPr>
          <w:rFonts w:ascii="Arial" w:hAnsi="Arial" w:cs="Arial"/>
          <w:sz w:val="18"/>
          <w:szCs w:val="18"/>
          <w:lang w:val="es-MX"/>
        </w:rPr>
        <w:t>Punto y la clase Figura</w:t>
      </w:r>
      <w:r w:rsidR="00CA27EC">
        <w:rPr>
          <w:rFonts w:ascii="Arial" w:hAnsi="Arial" w:cs="Arial"/>
          <w:sz w:val="18"/>
          <w:szCs w:val="18"/>
          <w:lang w:val="es-MX"/>
        </w:rPr>
        <w:t xml:space="preserve">, así como el </w:t>
      </w:r>
      <w:proofErr w:type="spellStart"/>
      <w:r w:rsidR="00CA27EC">
        <w:rPr>
          <w:rFonts w:ascii="Arial" w:hAnsi="Arial" w:cs="Arial"/>
          <w:sz w:val="18"/>
          <w:szCs w:val="18"/>
          <w:lang w:val="es-MX"/>
        </w:rPr>
        <w:t>main</w:t>
      </w:r>
      <w:proofErr w:type="spellEnd"/>
      <w:r w:rsidR="00CA27EC">
        <w:rPr>
          <w:rFonts w:ascii="Arial" w:hAnsi="Arial" w:cs="Arial"/>
          <w:sz w:val="18"/>
          <w:szCs w:val="18"/>
          <w:lang w:val="es-MX"/>
        </w:rPr>
        <w:t xml:space="preserve"> que aparece en plataforma</w:t>
      </w:r>
    </w:p>
    <w:p w14:paraId="65084CD1" w14:textId="77777777" w:rsidR="007760B3" w:rsidRDefault="007760B3" w:rsidP="00CA27EC">
      <w:pPr>
        <w:pStyle w:val="ListParagraph"/>
        <w:ind w:left="360" w:hanging="360"/>
        <w:rPr>
          <w:rFonts w:ascii="Arial" w:hAnsi="Arial" w:cs="Arial"/>
          <w:sz w:val="18"/>
          <w:szCs w:val="18"/>
          <w:lang w:val="es-MX"/>
        </w:rPr>
      </w:pPr>
    </w:p>
    <w:p w14:paraId="0A77D242" w14:textId="204421DF" w:rsidR="00562D8F" w:rsidRDefault="00C4199F" w:rsidP="00CA27EC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Crea</w:t>
      </w:r>
      <w:r w:rsidR="007760B3">
        <w:rPr>
          <w:rFonts w:ascii="Arial" w:hAnsi="Arial" w:cs="Arial"/>
          <w:sz w:val="18"/>
          <w:szCs w:val="18"/>
          <w:lang w:val="es-MX"/>
        </w:rPr>
        <w:t xml:space="preserve"> </w:t>
      </w:r>
      <w:r w:rsidR="00562D8F">
        <w:rPr>
          <w:rFonts w:ascii="Arial" w:hAnsi="Arial" w:cs="Arial"/>
          <w:sz w:val="18"/>
          <w:szCs w:val="18"/>
          <w:lang w:val="es-MX"/>
        </w:rPr>
        <w:t xml:space="preserve">los .h de las clases </w:t>
      </w:r>
      <w:r w:rsidR="007760B3">
        <w:rPr>
          <w:rFonts w:ascii="Arial" w:hAnsi="Arial" w:cs="Arial"/>
          <w:sz w:val="18"/>
          <w:szCs w:val="18"/>
          <w:lang w:val="es-MX"/>
        </w:rPr>
        <w:t xml:space="preserve">Circulo </w:t>
      </w:r>
      <w:r w:rsidR="00562D8F">
        <w:rPr>
          <w:rFonts w:ascii="Arial" w:hAnsi="Arial" w:cs="Arial"/>
          <w:sz w:val="18"/>
          <w:szCs w:val="18"/>
          <w:lang w:val="es-MX"/>
        </w:rPr>
        <w:t xml:space="preserve">y </w:t>
      </w:r>
      <w:proofErr w:type="spellStart"/>
      <w:r w:rsidR="008F5B6E">
        <w:rPr>
          <w:rFonts w:ascii="Arial" w:hAnsi="Arial" w:cs="Arial"/>
          <w:sz w:val="18"/>
          <w:szCs w:val="18"/>
          <w:lang w:val="es-MX"/>
        </w:rPr>
        <w:t>Rectangulo</w:t>
      </w:r>
      <w:proofErr w:type="spellEnd"/>
      <w:r w:rsidR="00B33897">
        <w:rPr>
          <w:rFonts w:ascii="Arial" w:hAnsi="Arial" w:cs="Arial"/>
          <w:sz w:val="18"/>
          <w:szCs w:val="18"/>
          <w:lang w:val="es-MX"/>
        </w:rPr>
        <w:t xml:space="preserve">. En el método desplegar de Circulo y </w:t>
      </w:r>
      <w:proofErr w:type="spellStart"/>
      <w:r w:rsidR="00B33897">
        <w:rPr>
          <w:rFonts w:ascii="Arial" w:hAnsi="Arial" w:cs="Arial"/>
          <w:sz w:val="18"/>
          <w:szCs w:val="18"/>
          <w:lang w:val="es-MX"/>
        </w:rPr>
        <w:t>Rectangulo</w:t>
      </w:r>
      <w:proofErr w:type="spellEnd"/>
      <w:r w:rsidR="00B33897">
        <w:rPr>
          <w:rFonts w:ascii="Arial" w:hAnsi="Arial" w:cs="Arial"/>
          <w:sz w:val="18"/>
          <w:szCs w:val="18"/>
          <w:lang w:val="es-MX"/>
        </w:rPr>
        <w:t>, ejecuta el método desplegar de Figura. Para hacerlo debes usar la siguiente sintaxis:</w:t>
      </w:r>
    </w:p>
    <w:p w14:paraId="70D43BDB" w14:textId="4FE88FC6" w:rsidR="00B33897" w:rsidRPr="00B33897" w:rsidRDefault="00B33897" w:rsidP="00B33897">
      <w:pPr>
        <w:ind w:left="1440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Figura::desplegar();  de esta manera solo agregas los atributos de la clase para mostrarlos enseguida.</w:t>
      </w:r>
      <w:bookmarkStart w:id="0" w:name="_GoBack"/>
      <w:bookmarkEnd w:id="0"/>
    </w:p>
    <w:p w14:paraId="31C9E9C5" w14:textId="589E8CB1" w:rsidR="008F5B6E" w:rsidRDefault="00B33897" w:rsidP="00CA27EC">
      <w:pPr>
        <w:pStyle w:val="ListParagraph"/>
        <w:ind w:left="360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NOTA</w:t>
      </w:r>
      <w:r w:rsidR="008F5B6E">
        <w:rPr>
          <w:rFonts w:ascii="Arial" w:hAnsi="Arial" w:cs="Arial"/>
          <w:sz w:val="18"/>
          <w:szCs w:val="18"/>
          <w:lang w:val="es-MX"/>
        </w:rPr>
        <w:t>: Recuerda que el perímetro de un círculo es 2 ¶ radio</w:t>
      </w:r>
    </w:p>
    <w:p w14:paraId="2A1A0275" w14:textId="439D5DAF" w:rsidR="00562D8F" w:rsidRDefault="00562D8F" w:rsidP="00CA27EC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 xml:space="preserve">Usa el siguiente </w:t>
      </w:r>
      <w:proofErr w:type="spellStart"/>
      <w:r>
        <w:rPr>
          <w:rFonts w:ascii="Arial" w:hAnsi="Arial" w:cs="Arial"/>
          <w:sz w:val="18"/>
          <w:szCs w:val="18"/>
          <w:lang w:val="es-MX"/>
        </w:rPr>
        <w:t>main</w:t>
      </w:r>
      <w:proofErr w:type="spellEnd"/>
      <w:r>
        <w:rPr>
          <w:rFonts w:ascii="Arial" w:hAnsi="Arial" w:cs="Arial"/>
          <w:sz w:val="18"/>
          <w:szCs w:val="18"/>
          <w:lang w:val="es-MX"/>
        </w:rPr>
        <w:t xml:space="preserve"> </w:t>
      </w:r>
      <w:r w:rsidR="00B33897">
        <w:rPr>
          <w:rFonts w:ascii="Arial" w:hAnsi="Arial" w:cs="Arial"/>
          <w:sz w:val="18"/>
          <w:szCs w:val="18"/>
          <w:lang w:val="es-MX"/>
        </w:rPr>
        <w:t>que bajaste para probarlo. Debe aparecerte lo siguiente:</w:t>
      </w:r>
    </w:p>
    <w:p w14:paraId="1EF7099F" w14:textId="1B7F5390" w:rsidR="00B33897" w:rsidRDefault="00B33897" w:rsidP="00B33897">
      <w:pPr>
        <w:pStyle w:val="ListParagraph"/>
        <w:ind w:left="360"/>
        <w:rPr>
          <w:rFonts w:ascii="Arial" w:hAnsi="Arial" w:cs="Arial"/>
          <w:sz w:val="18"/>
          <w:szCs w:val="18"/>
          <w:lang w:val="es-MX"/>
        </w:rPr>
      </w:pPr>
      <w:r>
        <w:rPr>
          <w:noProof/>
        </w:rPr>
        <w:drawing>
          <wp:inline distT="0" distB="0" distL="0" distR="0" wp14:anchorId="7EB58BC8" wp14:editId="48E94C1F">
            <wp:extent cx="4714875" cy="2362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4080" b="32351"/>
                    <a:stretch/>
                  </pic:blipFill>
                  <pic:spPr bwMode="auto">
                    <a:xfrm>
                      <a:off x="0" y="0"/>
                      <a:ext cx="4714875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3897" w:rsidSect="007A49CA">
      <w:footerReference w:type="default" r:id="rId10"/>
      <w:type w:val="continuous"/>
      <w:pgSz w:w="12240" w:h="15840"/>
      <w:pgMar w:top="1008" w:right="900" w:bottom="864" w:left="15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57E88" w14:textId="77777777" w:rsidR="00CA58FE" w:rsidRDefault="00CA58FE">
      <w:pPr>
        <w:spacing w:after="0" w:line="240" w:lineRule="auto"/>
      </w:pPr>
      <w:r>
        <w:separator/>
      </w:r>
    </w:p>
  </w:endnote>
  <w:endnote w:type="continuationSeparator" w:id="0">
    <w:p w14:paraId="6E68B863" w14:textId="77777777" w:rsidR="00CA58FE" w:rsidRDefault="00CA5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B52F9" w14:textId="7D60E53F" w:rsidR="00C953CF" w:rsidRDefault="006D297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B3389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80129" w14:textId="77777777" w:rsidR="00CA58FE" w:rsidRDefault="00CA58FE">
      <w:pPr>
        <w:spacing w:after="0" w:line="240" w:lineRule="auto"/>
      </w:pPr>
      <w:r>
        <w:separator/>
      </w:r>
    </w:p>
  </w:footnote>
  <w:footnote w:type="continuationSeparator" w:id="0">
    <w:p w14:paraId="52E5A651" w14:textId="77777777" w:rsidR="00CA58FE" w:rsidRDefault="00CA58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00C09"/>
    <w:multiLevelType w:val="hybridMultilevel"/>
    <w:tmpl w:val="B00C3D3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25F2C"/>
    <w:multiLevelType w:val="hybridMultilevel"/>
    <w:tmpl w:val="20801070"/>
    <w:lvl w:ilvl="0" w:tplc="4C027FAA">
      <w:numFmt w:val="bullet"/>
      <w:lvlText w:val="-"/>
      <w:lvlJc w:val="left"/>
      <w:pPr>
        <w:ind w:left="405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3378416D"/>
    <w:multiLevelType w:val="hybridMultilevel"/>
    <w:tmpl w:val="4F7E00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C7D70"/>
    <w:multiLevelType w:val="hybridMultilevel"/>
    <w:tmpl w:val="E9B4519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46C41"/>
    <w:multiLevelType w:val="hybridMultilevel"/>
    <w:tmpl w:val="D422D24C"/>
    <w:lvl w:ilvl="0" w:tplc="3A880130">
      <w:numFmt w:val="bullet"/>
      <w:lvlText w:val="-"/>
      <w:lvlJc w:val="left"/>
      <w:pPr>
        <w:ind w:left="555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AC8"/>
    <w:rsid w:val="00001AC8"/>
    <w:rsid w:val="000A58B7"/>
    <w:rsid w:val="00183CA2"/>
    <w:rsid w:val="00256694"/>
    <w:rsid w:val="002D76C0"/>
    <w:rsid w:val="00320FCB"/>
    <w:rsid w:val="003B4A01"/>
    <w:rsid w:val="0044346C"/>
    <w:rsid w:val="00562D8F"/>
    <w:rsid w:val="005B4B12"/>
    <w:rsid w:val="00655F93"/>
    <w:rsid w:val="00662444"/>
    <w:rsid w:val="006D297A"/>
    <w:rsid w:val="0072775A"/>
    <w:rsid w:val="007760B3"/>
    <w:rsid w:val="007A49CA"/>
    <w:rsid w:val="007D5F96"/>
    <w:rsid w:val="0085406E"/>
    <w:rsid w:val="008D2130"/>
    <w:rsid w:val="008F5B6E"/>
    <w:rsid w:val="009D2976"/>
    <w:rsid w:val="00A94378"/>
    <w:rsid w:val="00AA1D12"/>
    <w:rsid w:val="00B33897"/>
    <w:rsid w:val="00B90B1F"/>
    <w:rsid w:val="00C4199F"/>
    <w:rsid w:val="00C953CF"/>
    <w:rsid w:val="00CA27EC"/>
    <w:rsid w:val="00CA58FE"/>
    <w:rsid w:val="00CA5F6B"/>
    <w:rsid w:val="00CC7B99"/>
    <w:rsid w:val="00CE58AC"/>
    <w:rsid w:val="00CE7D34"/>
    <w:rsid w:val="00E75C61"/>
    <w:rsid w:val="00E822D3"/>
    <w:rsid w:val="00EA4BD8"/>
    <w:rsid w:val="00ED1ED1"/>
    <w:rsid w:val="00EF7C7F"/>
    <w:rsid w:val="00F01F40"/>
    <w:rsid w:val="00F06C6B"/>
    <w:rsid w:val="00F11B13"/>
    <w:rsid w:val="00F4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8680"/>
  <w15:chartTrackingRefBased/>
  <w15:docId w15:val="{26330E9C-F1AC-43CA-B841-5FB61C56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17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B1E6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FB1E6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560" w:line="240" w:lineRule="auto"/>
      <w:contextualSpacing/>
    </w:pPr>
    <w:rPr>
      <w:caps/>
      <w:color w:val="000000" w:themeColor="text1"/>
      <w:sz w:val="20"/>
    </w:rPr>
  </w:style>
  <w:style w:type="character" w:customStyle="1" w:styleId="DateChar">
    <w:name w:val="Date Char"/>
    <w:basedOn w:val="DefaultParagraphFont"/>
    <w:link w:val="Date"/>
    <w:uiPriority w:val="1"/>
    <w:rPr>
      <w:caps/>
      <w:color w:val="000000" w:themeColor="text1"/>
      <w:sz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thickThinLargeGap" w:sz="12" w:space="5" w:color="1FB1E6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after="160"/>
    </w:pPr>
    <w:rPr>
      <w:caps/>
      <w:color w:val="000000" w:themeColor="text1"/>
      <w:sz w:val="20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000000" w:themeColor="text1"/>
      <w:sz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6"/>
    <w:qFormat/>
    <w:pPr>
      <w:spacing w:after="0" w:line="240" w:lineRule="auto"/>
    </w:pPr>
  </w:style>
  <w:style w:type="paragraph" w:customStyle="1" w:styleId="Name">
    <w:name w:val="Name"/>
    <w:basedOn w:val="Normal"/>
    <w:uiPriority w:val="1"/>
    <w:qFormat/>
    <w:pPr>
      <w:spacing w:before="300" w:after="0" w:line="240" w:lineRule="auto"/>
    </w:pPr>
    <w:rPr>
      <w:color w:val="000000" w:themeColor="text1"/>
      <w:sz w:val="20"/>
    </w:rPr>
  </w:style>
  <w:style w:type="table" w:customStyle="1" w:styleId="TaskListTable">
    <w:name w:val="Task List Table"/>
    <w:basedOn w:val="TableNormal"/>
    <w:uiPriority w:val="99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F78303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eastAsiaTheme="majorEastAsia" w:hAnsiTheme="majorHAnsi" w:cstheme="majorBidi"/>
      <w:color w:val="1FB1E6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1FB1E6" w:themeColor="accent1"/>
      <w:sz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80"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EF7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-COMPAQ\AppData\Roaming\Microsoft\Templates\Task%20assignment%20sheet%20(color).dotx" TargetMode="External"/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DCCB7D2-A765-4579-80E9-F19692AD5A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Task assignment sheet (color)</Template>
  <TotalTime>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HP-COMPAQ</dc:creator>
  <cp:keywords/>
  <cp:lastModifiedBy>Delia Castro</cp:lastModifiedBy>
  <cp:revision>2</cp:revision>
  <dcterms:created xsi:type="dcterms:W3CDTF">2017-10-15T19:53:00Z</dcterms:created>
  <dcterms:modified xsi:type="dcterms:W3CDTF">2017-10-15T19:53:00Z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TC029193129991</vt:lpwstr>
  </property>
</Properties>
</file>