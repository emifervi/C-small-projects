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3CF" w:rsidRPr="00183CA2" w:rsidRDefault="00EA4BD8" w:rsidP="008D2130">
      <w:pPr>
        <w:pStyle w:val="Title"/>
        <w:ind w:left="-426" w:hanging="141"/>
        <w:rPr>
          <w:b/>
          <w:color w:val="0D5975" w:themeColor="accent1" w:themeShade="80"/>
          <w:sz w:val="24"/>
          <w:lang w:val="es-MX"/>
        </w:rPr>
      </w:pPr>
      <w:r>
        <w:rPr>
          <w:b/>
          <w:color w:val="0D5975" w:themeColor="accent1" w:themeShade="80"/>
          <w:sz w:val="24"/>
          <w:lang w:val="es-MX"/>
        </w:rPr>
        <w:t xml:space="preserve">Actividad </w:t>
      </w:r>
      <w:r w:rsidR="00853039">
        <w:rPr>
          <w:b/>
          <w:color w:val="0D5975" w:themeColor="accent1" w:themeShade="80"/>
          <w:sz w:val="24"/>
          <w:lang w:val="es-MX"/>
        </w:rPr>
        <w:t>Plantillas: stack (Pila)</w:t>
      </w:r>
    </w:p>
    <w:p w:rsidR="00C953CF" w:rsidRPr="008D2130" w:rsidRDefault="006D297A" w:rsidP="00FC65A6">
      <w:pPr>
        <w:pStyle w:val="Subtitle"/>
        <w:spacing w:before="60" w:after="120" w:line="240" w:lineRule="auto"/>
        <w:contextualSpacing/>
        <w:jc w:val="center"/>
        <w:rPr>
          <w:sz w:val="18"/>
          <w:lang w:val="es-MX"/>
        </w:rPr>
      </w:pPr>
      <w:r w:rsidRPr="008D2130">
        <w:rPr>
          <w:sz w:val="18"/>
          <w:lang w:val="es-MX"/>
        </w:rPr>
        <w:t>| </w:t>
      </w:r>
      <w:r w:rsidR="00001AC8" w:rsidRPr="008D2130">
        <w:rPr>
          <w:sz w:val="18"/>
          <w:lang w:val="es-MX"/>
        </w:rPr>
        <w:t>programación orientada a objetos</w:t>
      </w:r>
      <w:r w:rsidRPr="008D2130">
        <w:rPr>
          <w:sz w:val="18"/>
          <w:lang w:val="es-MX"/>
        </w:rPr>
        <w:t> |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="00001AC8" w:rsidRPr="00853039" w:rsidTr="00EA4BD8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</w:tcPr>
          <w:p w:rsidR="00D41788" w:rsidRDefault="00853039" w:rsidP="00853039">
            <w:pPr>
              <w:spacing w:before="60" w:after="60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Se te pide realizar</w:t>
            </w:r>
            <w:r w:rsidR="00D41788">
              <w:rPr>
                <w:rFonts w:ascii="Arial" w:hAnsi="Arial" w:cs="Arial"/>
                <w:sz w:val="18"/>
                <w:szCs w:val="18"/>
                <w:lang w:val="es-MX"/>
              </w:rPr>
              <w:t>:</w:t>
            </w:r>
          </w:p>
          <w:p w:rsidR="00655F93" w:rsidRPr="00D41788" w:rsidRDefault="00D41788" w:rsidP="00D41788">
            <w:pPr>
              <w:pStyle w:val="ListParagraph"/>
              <w:numPr>
                <w:ilvl w:val="0"/>
                <w:numId w:val="8"/>
              </w:numPr>
              <w:spacing w:before="60" w:after="60"/>
              <w:ind w:left="319" w:hanging="319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41788">
              <w:rPr>
                <w:rFonts w:ascii="Arial" w:hAnsi="Arial" w:cs="Arial"/>
                <w:sz w:val="18"/>
                <w:szCs w:val="18"/>
                <w:lang w:val="es-MX"/>
              </w:rPr>
              <w:t>U</w:t>
            </w:r>
            <w:r w:rsidR="00853039" w:rsidRPr="00D41788">
              <w:rPr>
                <w:rFonts w:ascii="Arial" w:hAnsi="Arial" w:cs="Arial"/>
                <w:sz w:val="18"/>
                <w:szCs w:val="18"/>
                <w:lang w:val="es-MX"/>
              </w:rPr>
              <w:t>na plantilla que permita manejar Pilas de diferentes tipos de datos.</w:t>
            </w:r>
          </w:p>
          <w:p w:rsidR="00853039" w:rsidRDefault="00D41788" w:rsidP="00853039">
            <w:pPr>
              <w:spacing w:before="60" w:after="60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      </w:t>
            </w:r>
            <w:r w:rsidR="00853039">
              <w:rPr>
                <w:rFonts w:ascii="Arial" w:hAnsi="Arial" w:cs="Arial"/>
                <w:sz w:val="18"/>
                <w:szCs w:val="18"/>
                <w:lang w:val="es-MX"/>
              </w:rPr>
              <w:t>Los atributos de la clase Pila son:</w:t>
            </w:r>
          </w:p>
          <w:p w:rsidR="00853039" w:rsidRDefault="00853039" w:rsidP="00D41788">
            <w:pPr>
              <w:pStyle w:val="ListParagraph"/>
              <w:numPr>
                <w:ilvl w:val="0"/>
                <w:numId w:val="6"/>
              </w:numPr>
              <w:spacing w:before="60" w:after="60"/>
              <w:ind w:hanging="259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aArr[15] el cual es un arreglo de tamaño máximo de 15 del tipo de dato requerido según el tipo de Pila</w:t>
            </w:r>
          </w:p>
          <w:p w:rsidR="00853039" w:rsidRDefault="00853039" w:rsidP="00D41788">
            <w:pPr>
              <w:pStyle w:val="ListParagraph"/>
              <w:numPr>
                <w:ilvl w:val="0"/>
                <w:numId w:val="6"/>
              </w:numPr>
              <w:spacing w:before="60" w:after="60"/>
              <w:ind w:hanging="259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iTope un entero que representa el índice en el cual se guardará el elemento en la pila</w:t>
            </w:r>
          </w:p>
          <w:p w:rsidR="00853039" w:rsidRDefault="00D41788" w:rsidP="00853039">
            <w:pPr>
              <w:spacing w:before="60" w:after="60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      </w:t>
            </w:r>
            <w:r w:rsidR="00853039">
              <w:rPr>
                <w:rFonts w:ascii="Arial" w:hAnsi="Arial" w:cs="Arial"/>
                <w:sz w:val="18"/>
                <w:szCs w:val="18"/>
                <w:lang w:val="es-MX"/>
              </w:rPr>
              <w:t>Los métodos de la clase son:</w:t>
            </w:r>
          </w:p>
          <w:p w:rsidR="00853039" w:rsidRDefault="00853039" w:rsidP="00D41788">
            <w:pPr>
              <w:pStyle w:val="ListParagraph"/>
              <w:numPr>
                <w:ilvl w:val="0"/>
                <w:numId w:val="7"/>
              </w:numPr>
              <w:spacing w:before="60" w:after="60"/>
              <w:ind w:hanging="259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53039">
              <w:rPr>
                <w:rFonts w:ascii="Arial" w:hAnsi="Arial" w:cs="Arial"/>
                <w:sz w:val="18"/>
                <w:szCs w:val="18"/>
                <w:lang w:val="es-MX"/>
              </w:rPr>
              <w:t>Meter</w:t>
            </w:r>
            <w:r w:rsidR="00D41788">
              <w:rPr>
                <w:rFonts w:ascii="Arial" w:hAnsi="Arial" w:cs="Arial"/>
                <w:sz w:val="18"/>
                <w:szCs w:val="18"/>
                <w:lang w:val="es-MX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 el cual recibe de parámetro el dato a guardar</w:t>
            </w:r>
            <w:r w:rsidR="00D41788">
              <w:rPr>
                <w:rFonts w:ascii="Arial" w:hAnsi="Arial" w:cs="Arial"/>
                <w:sz w:val="18"/>
                <w:szCs w:val="18"/>
                <w:lang w:val="es-MX"/>
              </w:rPr>
              <w:t xml:space="preserve"> y actualiza el tope</w:t>
            </w:r>
          </w:p>
          <w:p w:rsidR="00853039" w:rsidRDefault="00853039" w:rsidP="00D41788">
            <w:pPr>
              <w:pStyle w:val="ListParagraph"/>
              <w:numPr>
                <w:ilvl w:val="0"/>
                <w:numId w:val="7"/>
              </w:numPr>
              <w:spacing w:before="60" w:after="60"/>
              <w:ind w:hanging="259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Sacar</w:t>
            </w:r>
            <w:r w:rsidR="00D41788">
              <w:rPr>
                <w:rFonts w:ascii="Arial" w:hAnsi="Arial" w:cs="Arial"/>
                <w:sz w:val="18"/>
                <w:szCs w:val="18"/>
                <w:lang w:val="es-MX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 el cual muestra el elemento </w:t>
            </w:r>
            <w:r w:rsidR="00AA146B">
              <w:rPr>
                <w:rFonts w:ascii="Arial" w:hAnsi="Arial" w:cs="Arial"/>
                <w:sz w:val="18"/>
                <w:szCs w:val="18"/>
                <w:lang w:val="es-MX"/>
              </w:rPr>
              <w:t>que se sacó</w:t>
            </w:r>
            <w:r w:rsidR="00D41788">
              <w:rPr>
                <w:rFonts w:ascii="Arial" w:hAnsi="Arial" w:cs="Arial"/>
                <w:sz w:val="18"/>
                <w:szCs w:val="18"/>
                <w:lang w:val="es-MX"/>
              </w:rPr>
              <w:t xml:space="preserve"> y actualiza el tope</w:t>
            </w:r>
          </w:p>
          <w:p w:rsidR="00D41788" w:rsidRPr="00853039" w:rsidRDefault="00D41788" w:rsidP="00D41788">
            <w:pPr>
              <w:pStyle w:val="ListParagraph"/>
              <w:numPr>
                <w:ilvl w:val="0"/>
                <w:numId w:val="7"/>
              </w:numPr>
              <w:spacing w:before="60" w:after="60"/>
              <w:ind w:hanging="259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Observa: el cual muestra el elemento que está en el tope sin sacarlo</w:t>
            </w:r>
          </w:p>
          <w:p w:rsidR="00EA4BD8" w:rsidRDefault="00EA4BD8" w:rsidP="00001AC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D41788" w:rsidRDefault="00D41788" w:rsidP="00D41788">
            <w:pPr>
              <w:pStyle w:val="ListParagraph"/>
              <w:numPr>
                <w:ilvl w:val="0"/>
                <w:numId w:val="8"/>
              </w:numPr>
              <w:ind w:left="319" w:hanging="319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Crear un main en el cual se creen tres objetos de la clase Pila:</w:t>
            </w:r>
          </w:p>
          <w:p w:rsidR="00D41788" w:rsidRDefault="00D41788" w:rsidP="00D41788">
            <w:pPr>
              <w:pStyle w:val="ListParagraph"/>
              <w:ind w:left="319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41788">
              <w:rPr>
                <w:rFonts w:ascii="Arial" w:hAnsi="Arial" w:cs="Arial"/>
                <w:sz w:val="18"/>
                <w:szCs w:val="18"/>
                <w:lang w:val="es-MX"/>
              </w:rPr>
              <w:t>Pila&lt;int&gt; iPila;</w:t>
            </w:r>
          </w:p>
          <w:p w:rsidR="00D41788" w:rsidRDefault="00D41788" w:rsidP="00D41788">
            <w:pPr>
              <w:pStyle w:val="ListParagraph"/>
              <w:ind w:left="319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Pila&lt;double&gt; d</w:t>
            </w:r>
            <w:r w:rsidRPr="00D41788">
              <w:rPr>
                <w:rFonts w:ascii="Arial" w:hAnsi="Arial" w:cs="Arial"/>
                <w:sz w:val="18"/>
                <w:szCs w:val="18"/>
                <w:lang w:val="es-MX"/>
              </w:rPr>
              <w:t>Pila;</w:t>
            </w:r>
          </w:p>
          <w:p w:rsidR="00D41788" w:rsidRDefault="00D41788" w:rsidP="00D41788">
            <w:pPr>
              <w:pStyle w:val="ListParagraph"/>
              <w:ind w:left="319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Pila&lt;char&gt; c</w:t>
            </w:r>
            <w:r w:rsidRPr="00D41788">
              <w:rPr>
                <w:rFonts w:ascii="Arial" w:hAnsi="Arial" w:cs="Arial"/>
                <w:sz w:val="18"/>
                <w:szCs w:val="18"/>
                <w:lang w:val="es-MX"/>
              </w:rPr>
              <w:t>Pila</w:t>
            </w:r>
          </w:p>
          <w:p w:rsidR="00D41788" w:rsidRDefault="00D41788" w:rsidP="00D41788">
            <w:pPr>
              <w:pStyle w:val="ListParagraph"/>
              <w:ind w:left="319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Para la pila de enteros efectuar lo siguiente:</w:t>
            </w:r>
          </w:p>
          <w:p w:rsidR="00D41788" w:rsidRDefault="00D41788" w:rsidP="00D4178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Meter un 8</w:t>
            </w:r>
          </w:p>
          <w:p w:rsidR="00D41788" w:rsidRDefault="00D41788" w:rsidP="00D4178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Meter un 10</w:t>
            </w:r>
          </w:p>
          <w:p w:rsidR="00D41788" w:rsidRDefault="00D41788" w:rsidP="00D4178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Observar la pila</w:t>
            </w:r>
          </w:p>
          <w:p w:rsidR="00D41788" w:rsidRDefault="00D41788" w:rsidP="00D4178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Meter un 7</w:t>
            </w:r>
          </w:p>
          <w:p w:rsidR="00D41788" w:rsidRDefault="00D41788" w:rsidP="00D4178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Sacar</w:t>
            </w:r>
          </w:p>
          <w:p w:rsidR="009A03CB" w:rsidRDefault="009A03CB" w:rsidP="00D4178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Meter un 9</w:t>
            </w:r>
          </w:p>
          <w:p w:rsidR="009A03CB" w:rsidRDefault="009A03CB" w:rsidP="009A03CB">
            <w:pPr>
              <w:pStyle w:val="ListParagraph"/>
              <w:ind w:left="319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Para la pila de doubles efectuar lo siguiente:</w:t>
            </w:r>
          </w:p>
          <w:p w:rsidR="009A03CB" w:rsidRDefault="009A03CB" w:rsidP="009A03C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bookmarkStart w:id="0" w:name="_GoBack"/>
            <w:r>
              <w:rPr>
                <w:rFonts w:ascii="Arial" w:hAnsi="Arial" w:cs="Arial"/>
                <w:sz w:val="18"/>
                <w:szCs w:val="18"/>
                <w:lang w:val="es-MX"/>
              </w:rPr>
              <w:t>Meter un 12.8</w:t>
            </w:r>
          </w:p>
          <w:p w:rsidR="009A03CB" w:rsidRDefault="009A03CB" w:rsidP="009A03C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Meter un 9.5</w:t>
            </w:r>
          </w:p>
          <w:p w:rsidR="009A03CB" w:rsidRDefault="009A03CB" w:rsidP="009A03C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Meter un 5.6</w:t>
            </w:r>
          </w:p>
          <w:p w:rsidR="009A03CB" w:rsidRDefault="009A03CB" w:rsidP="009A03C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Observar la pila</w:t>
            </w:r>
          </w:p>
          <w:p w:rsidR="009A03CB" w:rsidRDefault="009A03CB" w:rsidP="009A03C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Sacar</w:t>
            </w:r>
          </w:p>
          <w:p w:rsidR="009A03CB" w:rsidRDefault="009A03CB" w:rsidP="009A03C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Sacar</w:t>
            </w:r>
          </w:p>
          <w:p w:rsidR="009A03CB" w:rsidRDefault="009A03CB" w:rsidP="009A03C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Observar la pila</w:t>
            </w:r>
          </w:p>
          <w:bookmarkEnd w:id="0"/>
          <w:p w:rsidR="009A03CB" w:rsidRDefault="009A03CB" w:rsidP="009A03CB">
            <w:pPr>
              <w:pStyle w:val="ListParagraph"/>
              <w:ind w:left="319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Para la pila de char efectuar lo siguiente:</w:t>
            </w:r>
          </w:p>
          <w:p w:rsidR="009A03CB" w:rsidRDefault="009A03CB" w:rsidP="009A03C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Meter una B</w:t>
            </w:r>
          </w:p>
          <w:p w:rsidR="009A03CB" w:rsidRDefault="009A03CB" w:rsidP="009A03C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Meter una G</w:t>
            </w:r>
          </w:p>
          <w:p w:rsidR="009A03CB" w:rsidRDefault="009A03CB" w:rsidP="009A03C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Observar la pila</w:t>
            </w:r>
          </w:p>
          <w:p w:rsidR="009A03CB" w:rsidRDefault="009A03CB" w:rsidP="009A03C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Meter una L</w:t>
            </w:r>
          </w:p>
          <w:p w:rsidR="009A03CB" w:rsidRDefault="009A03CB" w:rsidP="009A03C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Meter una T</w:t>
            </w:r>
          </w:p>
          <w:p w:rsidR="009A03CB" w:rsidRDefault="009A03CB" w:rsidP="009A03C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Sacar</w:t>
            </w:r>
          </w:p>
          <w:p w:rsidR="009A03CB" w:rsidRDefault="009A03CB" w:rsidP="009A03C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Observar la pila</w:t>
            </w:r>
          </w:p>
          <w:p w:rsidR="009A03CB" w:rsidRPr="009A03CB" w:rsidRDefault="009A03CB" w:rsidP="009A03CB">
            <w:pPr>
              <w:ind w:left="679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9A03CB" w:rsidRPr="009A03CB" w:rsidRDefault="009A03CB" w:rsidP="009A03CB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853039" w:rsidRPr="00853039" w:rsidTr="00EA4BD8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</w:tcPr>
          <w:p w:rsidR="00853039" w:rsidRDefault="00853039" w:rsidP="00001AC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</w:tbl>
    <w:p w:rsidR="007760B3" w:rsidRDefault="007760B3" w:rsidP="00D41788">
      <w:pPr>
        <w:pStyle w:val="ListParagraph"/>
        <w:rPr>
          <w:rFonts w:ascii="Arial" w:hAnsi="Arial" w:cs="Arial"/>
          <w:sz w:val="18"/>
          <w:szCs w:val="18"/>
          <w:lang w:val="es-MX"/>
        </w:rPr>
      </w:pPr>
    </w:p>
    <w:sectPr w:rsidR="007760B3" w:rsidSect="007A49CA">
      <w:footerReference w:type="default" r:id="rId9"/>
      <w:type w:val="continuous"/>
      <w:pgSz w:w="12240" w:h="15840"/>
      <w:pgMar w:top="1008" w:right="900" w:bottom="864" w:left="15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5A6" w:rsidRDefault="00FC65A6">
      <w:pPr>
        <w:spacing w:after="0" w:line="240" w:lineRule="auto"/>
      </w:pPr>
      <w:r>
        <w:separator/>
      </w:r>
    </w:p>
  </w:endnote>
  <w:endnote w:type="continuationSeparator" w:id="0">
    <w:p w:rsidR="00FC65A6" w:rsidRDefault="00FC6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5A6" w:rsidRDefault="00FC65A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5A6" w:rsidRDefault="00FC65A6">
      <w:pPr>
        <w:spacing w:after="0" w:line="240" w:lineRule="auto"/>
      </w:pPr>
      <w:r>
        <w:separator/>
      </w:r>
    </w:p>
  </w:footnote>
  <w:footnote w:type="continuationSeparator" w:id="0">
    <w:p w:rsidR="00FC65A6" w:rsidRDefault="00FC6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442EA"/>
    <w:multiLevelType w:val="hybridMultilevel"/>
    <w:tmpl w:val="8AC636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00C09"/>
    <w:multiLevelType w:val="hybridMultilevel"/>
    <w:tmpl w:val="B00C3D3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25F2C"/>
    <w:multiLevelType w:val="hybridMultilevel"/>
    <w:tmpl w:val="20801070"/>
    <w:lvl w:ilvl="0" w:tplc="4C027FAA">
      <w:numFmt w:val="bullet"/>
      <w:lvlText w:val="-"/>
      <w:lvlJc w:val="left"/>
      <w:pPr>
        <w:ind w:left="405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3378416D"/>
    <w:multiLevelType w:val="hybridMultilevel"/>
    <w:tmpl w:val="4F7E00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DC55E9"/>
    <w:multiLevelType w:val="hybridMultilevel"/>
    <w:tmpl w:val="D9F8924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DC7D70"/>
    <w:multiLevelType w:val="hybridMultilevel"/>
    <w:tmpl w:val="E9B4519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1E1B14"/>
    <w:multiLevelType w:val="hybridMultilevel"/>
    <w:tmpl w:val="FDEC07D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46C41"/>
    <w:multiLevelType w:val="hybridMultilevel"/>
    <w:tmpl w:val="D422D24C"/>
    <w:lvl w:ilvl="0" w:tplc="3A880130">
      <w:numFmt w:val="bullet"/>
      <w:lvlText w:val="-"/>
      <w:lvlJc w:val="left"/>
      <w:pPr>
        <w:ind w:left="555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8">
    <w:nsid w:val="7B0712D2"/>
    <w:multiLevelType w:val="hybridMultilevel"/>
    <w:tmpl w:val="8208DB94"/>
    <w:lvl w:ilvl="0" w:tplc="080A0005">
      <w:start w:val="1"/>
      <w:numFmt w:val="bullet"/>
      <w:lvlText w:val=""/>
      <w:lvlJc w:val="left"/>
      <w:pPr>
        <w:ind w:left="103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AC8"/>
    <w:rsid w:val="00001AC8"/>
    <w:rsid w:val="000A58B7"/>
    <w:rsid w:val="000E4A07"/>
    <w:rsid w:val="00183CA2"/>
    <w:rsid w:val="00256694"/>
    <w:rsid w:val="002D76C0"/>
    <w:rsid w:val="00320FCB"/>
    <w:rsid w:val="003B4A01"/>
    <w:rsid w:val="0044346C"/>
    <w:rsid w:val="00562D8F"/>
    <w:rsid w:val="005B4B12"/>
    <w:rsid w:val="00655F93"/>
    <w:rsid w:val="00662444"/>
    <w:rsid w:val="006D297A"/>
    <w:rsid w:val="0072775A"/>
    <w:rsid w:val="007760B3"/>
    <w:rsid w:val="007A49CA"/>
    <w:rsid w:val="007D5F96"/>
    <w:rsid w:val="00853039"/>
    <w:rsid w:val="0085406E"/>
    <w:rsid w:val="008D2130"/>
    <w:rsid w:val="008F5B6E"/>
    <w:rsid w:val="009A03CB"/>
    <w:rsid w:val="009D2976"/>
    <w:rsid w:val="00A94378"/>
    <w:rsid w:val="00AA146B"/>
    <w:rsid w:val="00AA1D12"/>
    <w:rsid w:val="00B90B1F"/>
    <w:rsid w:val="00C953CF"/>
    <w:rsid w:val="00CE58AC"/>
    <w:rsid w:val="00CE7D34"/>
    <w:rsid w:val="00D41788"/>
    <w:rsid w:val="00D9195E"/>
    <w:rsid w:val="00DF373D"/>
    <w:rsid w:val="00E75C61"/>
    <w:rsid w:val="00E822D3"/>
    <w:rsid w:val="00EA4BD8"/>
    <w:rsid w:val="00ED1ED1"/>
    <w:rsid w:val="00EF7C7F"/>
    <w:rsid w:val="00F01F40"/>
    <w:rsid w:val="00F06C6B"/>
    <w:rsid w:val="00F11B13"/>
    <w:rsid w:val="00F41F13"/>
    <w:rsid w:val="00FC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6"/>
    <w:qFormat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pPr>
      <w:spacing w:before="80" w:after="80"/>
      <w:jc w:val="center"/>
    </w:pPr>
    <w:tblPr>
      <w:tblStyleRow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EF7C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6"/>
    <w:qFormat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pPr>
      <w:spacing w:before="80" w:after="80"/>
      <w:jc w:val="center"/>
    </w:pPr>
    <w:tblPr>
      <w:tblStyleRow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EF7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-COMPAQ\AppData\Roaming\Microsoft\Templates\Task%20assignment%20sheet%20(color)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\Users\HP-COMPAQ\AppData\Roaming\Microsoft\Templates\Task assignment sheet (color).dotx</Template>
  <TotalTime>1</TotalTime>
  <Pages>1</Pages>
  <Words>170</Words>
  <Characters>975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HP-COMPAQ</dc:creator>
  <cp:keywords/>
  <cp:lastModifiedBy>Ma. Esperanza Garza</cp:lastModifiedBy>
  <cp:revision>2</cp:revision>
  <dcterms:created xsi:type="dcterms:W3CDTF">2017-11-02T17:16:00Z</dcterms:created>
  <dcterms:modified xsi:type="dcterms:W3CDTF">2017-11-02T17:16:00Z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</Properties>
</file>