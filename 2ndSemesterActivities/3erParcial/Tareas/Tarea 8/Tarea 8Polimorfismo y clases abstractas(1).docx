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184D63" w14:textId="5F510AD3" w:rsidR="00C953CF" w:rsidRPr="00183CA2" w:rsidRDefault="002C0B77" w:rsidP="008D2130">
      <w:pPr>
        <w:pStyle w:val="Title"/>
        <w:ind w:left="-426" w:hanging="141"/>
        <w:rPr>
          <w:b/>
          <w:color w:val="0D5975" w:themeColor="accent1" w:themeShade="80"/>
          <w:sz w:val="24"/>
          <w:lang w:val="es-MX"/>
        </w:rPr>
      </w:pPr>
      <w:r>
        <w:rPr>
          <w:b/>
          <w:color w:val="0D5975" w:themeColor="accent1" w:themeShade="80"/>
          <w:sz w:val="24"/>
          <w:lang w:val="es-MX"/>
        </w:rPr>
        <w:t>Tarea</w:t>
      </w:r>
      <w:r w:rsidR="00D67889">
        <w:rPr>
          <w:b/>
          <w:color w:val="0D5975" w:themeColor="accent1" w:themeShade="80"/>
          <w:sz w:val="24"/>
          <w:lang w:val="es-MX"/>
        </w:rPr>
        <w:t xml:space="preserve"> 8</w:t>
      </w:r>
      <w:r w:rsidR="00DE37E9">
        <w:rPr>
          <w:b/>
          <w:color w:val="0D5975" w:themeColor="accent1" w:themeShade="80"/>
          <w:sz w:val="24"/>
          <w:lang w:val="es-MX"/>
        </w:rPr>
        <w:t>:</w:t>
      </w:r>
      <w:r w:rsidR="00120DA7">
        <w:rPr>
          <w:b/>
          <w:color w:val="0D5975" w:themeColor="accent1" w:themeShade="80"/>
          <w:sz w:val="24"/>
          <w:lang w:val="es-MX"/>
        </w:rPr>
        <w:t xml:space="preserve"> polimorfismo y clases abastractas</w:t>
      </w:r>
    </w:p>
    <w:p w14:paraId="1F5DC102" w14:textId="0016054F" w:rsidR="00C953CF" w:rsidRDefault="006D297A" w:rsidP="009050D4">
      <w:pPr>
        <w:pStyle w:val="Subtitle"/>
        <w:spacing w:before="60" w:after="360" w:line="240" w:lineRule="auto"/>
        <w:contextualSpacing/>
        <w:jc w:val="center"/>
        <w:rPr>
          <w:sz w:val="18"/>
          <w:lang w:val="es-MX"/>
        </w:rPr>
      </w:pPr>
      <w:bookmarkStart w:id="0" w:name="_GoBack"/>
      <w:r w:rsidRPr="008D2130">
        <w:rPr>
          <w:sz w:val="18"/>
          <w:lang w:val="es-MX"/>
        </w:rPr>
        <w:t>| </w:t>
      </w:r>
      <w:r w:rsidR="00001AC8" w:rsidRPr="008D2130">
        <w:rPr>
          <w:sz w:val="18"/>
          <w:lang w:val="es-MX"/>
        </w:rPr>
        <w:t>programación orientada a objetos</w:t>
      </w:r>
      <w:r w:rsidRPr="008D2130">
        <w:rPr>
          <w:sz w:val="18"/>
          <w:lang w:val="es-MX"/>
        </w:rPr>
        <w:t> |</w:t>
      </w:r>
    </w:p>
    <w:bookmarkEnd w:id="0"/>
    <w:p w14:paraId="2E7F85D0" w14:textId="43BF8B6B" w:rsidR="00FA0693" w:rsidRDefault="00120DA7" w:rsidP="00FA0693">
      <w:pPr>
        <w:spacing w:after="0" w:line="240" w:lineRule="auto"/>
        <w:ind w:left="-567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 xml:space="preserve">Usa el siguiente diagrama de clases, en el cual la clase base es la clase </w:t>
      </w:r>
      <w:r w:rsidR="008C692C">
        <w:rPr>
          <w:rFonts w:ascii="Arial" w:hAnsi="Arial" w:cs="Arial"/>
          <w:sz w:val="18"/>
          <w:szCs w:val="18"/>
          <w:lang w:val="es-MX"/>
        </w:rPr>
        <w:t>Empleado y las clases que heredan son Comisionista y TiempoParcial.</w:t>
      </w:r>
    </w:p>
    <w:p w14:paraId="64EDA4F0" w14:textId="26546888" w:rsidR="008C692C" w:rsidRDefault="00A57FF1" w:rsidP="00FA0693">
      <w:pPr>
        <w:spacing w:after="0" w:line="240" w:lineRule="auto"/>
        <w:ind w:left="-567"/>
        <w:rPr>
          <w:rFonts w:ascii="Arial" w:hAnsi="Arial" w:cs="Arial"/>
          <w:sz w:val="18"/>
          <w:szCs w:val="18"/>
          <w:lang w:val="es-MX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21663FF0" wp14:editId="7051FE27">
            <wp:simplePos x="0" y="0"/>
            <wp:positionH relativeFrom="column">
              <wp:posOffset>3872230</wp:posOffset>
            </wp:positionH>
            <wp:positionV relativeFrom="paragraph">
              <wp:posOffset>86995</wp:posOffset>
            </wp:positionV>
            <wp:extent cx="2482850" cy="17430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07" t="32110" r="49424" b="27477"/>
                    <a:stretch/>
                  </pic:blipFill>
                  <pic:spPr bwMode="auto">
                    <a:xfrm>
                      <a:off x="0" y="0"/>
                      <a:ext cx="2482850" cy="17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28904E" w14:textId="486B1798" w:rsidR="008C692C" w:rsidRDefault="008C692C" w:rsidP="00FA0693">
      <w:pPr>
        <w:spacing w:after="0" w:line="240" w:lineRule="auto"/>
        <w:ind w:left="-567"/>
        <w:rPr>
          <w:rFonts w:ascii="Arial" w:hAnsi="Arial" w:cs="Arial"/>
          <w:sz w:val="18"/>
          <w:szCs w:val="18"/>
          <w:lang w:val="es-MX"/>
        </w:rPr>
      </w:pPr>
    </w:p>
    <w:p w14:paraId="21A78E78" w14:textId="77777777" w:rsidR="008C692C" w:rsidRDefault="008C692C" w:rsidP="00FA0693">
      <w:pPr>
        <w:spacing w:after="0" w:line="240" w:lineRule="auto"/>
        <w:ind w:left="-567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Se te pide:</w:t>
      </w:r>
    </w:p>
    <w:p w14:paraId="31F01BA1" w14:textId="25D3DD3C" w:rsidR="00120DA7" w:rsidRDefault="008C692C" w:rsidP="008C692C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 xml:space="preserve">Realizar el .h de la clase Empleado el cual contenga el constructor con parámetros, </w:t>
      </w:r>
      <w:r w:rsidR="00BC2BCD">
        <w:rPr>
          <w:rFonts w:ascii="Arial" w:hAnsi="Arial" w:cs="Arial"/>
          <w:sz w:val="18"/>
          <w:szCs w:val="18"/>
          <w:lang w:val="es-MX"/>
        </w:rPr>
        <w:t xml:space="preserve">métodos de acceso y modificación, </w:t>
      </w:r>
      <w:r>
        <w:rPr>
          <w:rFonts w:ascii="Arial" w:hAnsi="Arial" w:cs="Arial"/>
          <w:sz w:val="18"/>
          <w:szCs w:val="18"/>
          <w:lang w:val="es-MX"/>
        </w:rPr>
        <w:t>además los métodos CalculaPago y Mostrar deben ser dos métodos vi</w:t>
      </w:r>
      <w:r w:rsidR="00BC2BCD">
        <w:rPr>
          <w:rFonts w:ascii="Arial" w:hAnsi="Arial" w:cs="Arial"/>
          <w:sz w:val="18"/>
          <w:szCs w:val="18"/>
          <w:lang w:val="es-MX"/>
        </w:rPr>
        <w:t>r</w:t>
      </w:r>
      <w:r>
        <w:rPr>
          <w:rFonts w:ascii="Arial" w:hAnsi="Arial" w:cs="Arial"/>
          <w:sz w:val="18"/>
          <w:szCs w:val="18"/>
          <w:lang w:val="es-MX"/>
        </w:rPr>
        <w:t>tuales puros</w:t>
      </w:r>
      <w:r w:rsidR="00BC2BCD">
        <w:rPr>
          <w:rFonts w:ascii="Arial" w:hAnsi="Arial" w:cs="Arial"/>
          <w:sz w:val="18"/>
          <w:szCs w:val="18"/>
          <w:lang w:val="es-MX"/>
        </w:rPr>
        <w:t>.</w:t>
      </w:r>
    </w:p>
    <w:p w14:paraId="3C684209" w14:textId="7B6E0201" w:rsidR="00BC2BCD" w:rsidRDefault="00BC2BCD" w:rsidP="008C692C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El .h de la clase Comisionista con sus constructores y método de acceso, modificación y en la cual debes redefinir los métodos CalcularPago y Mostrar.</w:t>
      </w:r>
    </w:p>
    <w:p w14:paraId="464FE283" w14:textId="37354F20" w:rsidR="00BC2BCD" w:rsidRDefault="00BC2BCD" w:rsidP="00BC2BCD">
      <w:pPr>
        <w:pStyle w:val="ListParagraph"/>
        <w:numPr>
          <w:ilvl w:val="1"/>
          <w:numId w:val="13"/>
        </w:numPr>
        <w:spacing w:after="0" w:line="240" w:lineRule="auto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CalcularPago: Para calcular el pago se suma el SueldoBase  + un porcentaje de la cantidad vendida el cual es de acuerdo a la siguiente tabla:</w:t>
      </w:r>
    </w:p>
    <w:tbl>
      <w:tblPr>
        <w:tblStyle w:val="TableGrid"/>
        <w:tblW w:w="0" w:type="auto"/>
        <w:tblInd w:w="513" w:type="dxa"/>
        <w:tblLook w:val="04A0" w:firstRow="1" w:lastRow="0" w:firstColumn="1" w:lastColumn="0" w:noHBand="0" w:noVBand="1"/>
      </w:tblPr>
      <w:tblGrid>
        <w:gridCol w:w="2002"/>
        <w:gridCol w:w="2430"/>
      </w:tblGrid>
      <w:tr w:rsidR="00A57FF1" w14:paraId="7D20DD10" w14:textId="77777777" w:rsidTr="00A57FF1">
        <w:tc>
          <w:tcPr>
            <w:tcW w:w="2002" w:type="dxa"/>
          </w:tcPr>
          <w:p w14:paraId="3BA39954" w14:textId="59E93D6A" w:rsidR="00A57FF1" w:rsidRDefault="00A57FF1" w:rsidP="00BC2BCD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Cantidad Vendida</w:t>
            </w:r>
          </w:p>
        </w:tc>
        <w:tc>
          <w:tcPr>
            <w:tcW w:w="2430" w:type="dxa"/>
          </w:tcPr>
          <w:p w14:paraId="0E3E0A61" w14:textId="77777777" w:rsidR="00A57FF1" w:rsidRDefault="00A57FF1" w:rsidP="00BC2BCD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A57FF1" w14:paraId="5216A8CA" w14:textId="77777777" w:rsidTr="00A57FF1">
        <w:tc>
          <w:tcPr>
            <w:tcW w:w="2002" w:type="dxa"/>
          </w:tcPr>
          <w:p w14:paraId="70CDA6FF" w14:textId="4C6E6D94" w:rsidR="00A57FF1" w:rsidRDefault="00A57FF1" w:rsidP="00BC2BCD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&lt; $15000</w:t>
            </w:r>
          </w:p>
        </w:tc>
        <w:tc>
          <w:tcPr>
            <w:tcW w:w="2430" w:type="dxa"/>
          </w:tcPr>
          <w:p w14:paraId="1C8C6BF7" w14:textId="6DAC3EF3" w:rsidR="00A57FF1" w:rsidRDefault="00A57FF1" w:rsidP="00BC2BCD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0% no se suma nada</w:t>
            </w:r>
          </w:p>
        </w:tc>
      </w:tr>
      <w:tr w:rsidR="00A57FF1" w14:paraId="119444ED" w14:textId="77777777" w:rsidTr="00A57FF1">
        <w:tc>
          <w:tcPr>
            <w:tcW w:w="2002" w:type="dxa"/>
          </w:tcPr>
          <w:p w14:paraId="4A5620DA" w14:textId="16C922F3" w:rsidR="00A57FF1" w:rsidRDefault="00A57FF1" w:rsidP="00BC2BCD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$15000 - $35000 (incluyendo extremos)</w:t>
            </w:r>
          </w:p>
        </w:tc>
        <w:tc>
          <w:tcPr>
            <w:tcW w:w="2430" w:type="dxa"/>
          </w:tcPr>
          <w:p w14:paraId="6537325F" w14:textId="59C061B5" w:rsidR="00A57FF1" w:rsidRDefault="00A57FF1" w:rsidP="00BC2BCD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6%</w:t>
            </w:r>
          </w:p>
        </w:tc>
      </w:tr>
      <w:tr w:rsidR="00A57FF1" w14:paraId="55415AF3" w14:textId="77777777" w:rsidTr="00A57FF1">
        <w:tc>
          <w:tcPr>
            <w:tcW w:w="2002" w:type="dxa"/>
          </w:tcPr>
          <w:p w14:paraId="49C5DA26" w14:textId="417F81DA" w:rsidR="00A57FF1" w:rsidRDefault="00A57FF1" w:rsidP="00BC2BCD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&gt;$35000</w:t>
            </w:r>
          </w:p>
        </w:tc>
        <w:tc>
          <w:tcPr>
            <w:tcW w:w="2430" w:type="dxa"/>
          </w:tcPr>
          <w:p w14:paraId="464EB9F9" w14:textId="177BE265" w:rsidR="00A57FF1" w:rsidRDefault="00A57FF1" w:rsidP="00BC2BCD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10%</w:t>
            </w:r>
          </w:p>
        </w:tc>
      </w:tr>
    </w:tbl>
    <w:p w14:paraId="57C13CA6" w14:textId="77777777" w:rsidR="00BC2BCD" w:rsidRDefault="00BC2BCD" w:rsidP="00BC2BCD">
      <w:pPr>
        <w:pStyle w:val="ListParagraph"/>
        <w:spacing w:after="0" w:line="240" w:lineRule="auto"/>
        <w:ind w:left="513"/>
        <w:rPr>
          <w:rFonts w:ascii="Arial" w:hAnsi="Arial" w:cs="Arial"/>
          <w:sz w:val="18"/>
          <w:szCs w:val="18"/>
          <w:lang w:val="es-MX"/>
        </w:rPr>
      </w:pPr>
    </w:p>
    <w:p w14:paraId="32B8BF86" w14:textId="6AB6F944" w:rsidR="00BC2BCD" w:rsidRDefault="00A57FF1" w:rsidP="00A57FF1">
      <w:pPr>
        <w:pStyle w:val="ListParagraph"/>
        <w:numPr>
          <w:ilvl w:val="1"/>
          <w:numId w:val="13"/>
        </w:numPr>
        <w:spacing w:after="0" w:line="240" w:lineRule="auto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Mostrar</w:t>
      </w:r>
      <w:r w:rsidR="006569AB">
        <w:rPr>
          <w:rFonts w:ascii="Arial" w:hAnsi="Arial" w:cs="Arial"/>
          <w:sz w:val="18"/>
          <w:szCs w:val="18"/>
          <w:lang w:val="es-MX"/>
        </w:rPr>
        <w:t xml:space="preserve"> d</w:t>
      </w:r>
      <w:r>
        <w:rPr>
          <w:rFonts w:ascii="Arial" w:hAnsi="Arial" w:cs="Arial"/>
          <w:sz w:val="18"/>
          <w:szCs w:val="18"/>
          <w:lang w:val="es-MX"/>
        </w:rPr>
        <w:t>ebe de incluir el número de nómina, nombre completo del empleado y sueldo desglosado: Similar a lo siguiente:</w:t>
      </w:r>
    </w:p>
    <w:p w14:paraId="15AD3842" w14:textId="0D917D01" w:rsidR="00A57FF1" w:rsidRDefault="006569AB" w:rsidP="00A57FF1">
      <w:pPr>
        <w:pStyle w:val="ListParagraph"/>
        <w:spacing w:after="0" w:line="240" w:lineRule="auto"/>
        <w:ind w:left="513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Nómina:5672</w:t>
      </w:r>
    </w:p>
    <w:p w14:paraId="217555F3" w14:textId="49020509" w:rsidR="006569AB" w:rsidRDefault="006569AB" w:rsidP="00A57FF1">
      <w:pPr>
        <w:pStyle w:val="ListParagraph"/>
        <w:spacing w:after="0" w:line="240" w:lineRule="auto"/>
        <w:ind w:left="513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Nombre: Rosa Macías Lin</w:t>
      </w:r>
    </w:p>
    <w:p w14:paraId="6D880DFF" w14:textId="324A1EAF" w:rsidR="006569AB" w:rsidRDefault="006569AB" w:rsidP="00A57FF1">
      <w:pPr>
        <w:pStyle w:val="ListParagraph"/>
        <w:spacing w:after="0" w:line="240" w:lineRule="auto"/>
        <w:ind w:left="513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Sueldo Base: $18000</w:t>
      </w:r>
    </w:p>
    <w:p w14:paraId="6087F477" w14:textId="64EBC2F6" w:rsidR="006569AB" w:rsidRDefault="006569AB" w:rsidP="00A57FF1">
      <w:pPr>
        <w:pStyle w:val="ListParagraph"/>
        <w:spacing w:after="0" w:line="240" w:lineRule="auto"/>
        <w:ind w:left="513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Sueldo por Comisión: $ 1,080</w:t>
      </w:r>
    </w:p>
    <w:p w14:paraId="43A34AFB" w14:textId="59E5C37E" w:rsidR="006569AB" w:rsidRDefault="006569AB" w:rsidP="00A57FF1">
      <w:pPr>
        <w:pStyle w:val="ListParagraph"/>
        <w:spacing w:after="0" w:line="240" w:lineRule="auto"/>
        <w:ind w:left="513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Sueldo Total: $19,080</w:t>
      </w:r>
    </w:p>
    <w:p w14:paraId="48C0DE30" w14:textId="66919E2D" w:rsidR="00BC2BCD" w:rsidRDefault="00BC2BCD" w:rsidP="00BC2BCD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El .h de la clase TiempoParcial con sus constructores y método de acceso, modificación y en la cual debes redefinir los métodos CalcularPago y Mostrar.</w:t>
      </w:r>
    </w:p>
    <w:p w14:paraId="700107F7" w14:textId="77777777" w:rsidR="00272AC0" w:rsidRDefault="00272AC0" w:rsidP="00272AC0">
      <w:pPr>
        <w:pStyle w:val="ListParagraph"/>
        <w:numPr>
          <w:ilvl w:val="1"/>
          <w:numId w:val="13"/>
        </w:numPr>
        <w:spacing w:after="0" w:line="240" w:lineRule="auto"/>
        <w:rPr>
          <w:rFonts w:ascii="Arial" w:hAnsi="Arial" w:cs="Arial"/>
          <w:sz w:val="18"/>
          <w:szCs w:val="18"/>
          <w:lang w:val="es-MX"/>
        </w:rPr>
      </w:pPr>
      <w:r w:rsidRPr="00272AC0">
        <w:rPr>
          <w:rFonts w:ascii="Arial" w:hAnsi="Arial" w:cs="Arial"/>
          <w:sz w:val="18"/>
          <w:szCs w:val="18"/>
          <w:lang w:val="es-MX"/>
        </w:rPr>
        <w:t>CalcularPago: Para calcular el pago se suma el SueldoBase  + la cantidad de horas extra por 250</w:t>
      </w:r>
    </w:p>
    <w:p w14:paraId="5B353A4B" w14:textId="392C182A" w:rsidR="00272AC0" w:rsidRDefault="00272AC0" w:rsidP="00272AC0">
      <w:pPr>
        <w:pStyle w:val="ListParagraph"/>
        <w:numPr>
          <w:ilvl w:val="1"/>
          <w:numId w:val="13"/>
        </w:numPr>
        <w:spacing w:after="0" w:line="240" w:lineRule="auto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Mostrar debe de incluir el número de nómina, nombre completo del empleado y horas extra trabajadas, el monto por las horas extra y el total a pagar: Similar a lo siguiente:</w:t>
      </w:r>
    </w:p>
    <w:p w14:paraId="240A366D" w14:textId="463401B2" w:rsidR="00272AC0" w:rsidRDefault="008C3759" w:rsidP="00272AC0">
      <w:pPr>
        <w:pStyle w:val="ListParagraph"/>
        <w:spacing w:after="0" w:line="240" w:lineRule="auto"/>
        <w:ind w:left="513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Nómina:452</w:t>
      </w:r>
      <w:r w:rsidR="00272AC0">
        <w:rPr>
          <w:rFonts w:ascii="Arial" w:hAnsi="Arial" w:cs="Arial"/>
          <w:sz w:val="18"/>
          <w:szCs w:val="18"/>
          <w:lang w:val="es-MX"/>
        </w:rPr>
        <w:t>2</w:t>
      </w:r>
    </w:p>
    <w:p w14:paraId="36D6ABA5" w14:textId="59661344" w:rsidR="00272AC0" w:rsidRDefault="00272AC0" w:rsidP="00272AC0">
      <w:pPr>
        <w:pStyle w:val="ListParagraph"/>
        <w:spacing w:after="0" w:line="240" w:lineRule="auto"/>
        <w:ind w:left="513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 xml:space="preserve">Nombre: </w:t>
      </w:r>
      <w:r w:rsidR="008C3759">
        <w:rPr>
          <w:rFonts w:ascii="Arial" w:hAnsi="Arial" w:cs="Arial"/>
          <w:sz w:val="18"/>
          <w:szCs w:val="18"/>
          <w:lang w:val="es-MX"/>
        </w:rPr>
        <w:t>Claudio Barba</w:t>
      </w:r>
    </w:p>
    <w:p w14:paraId="6483ADAF" w14:textId="50CA7602" w:rsidR="00272AC0" w:rsidRDefault="008C3759" w:rsidP="00272AC0">
      <w:pPr>
        <w:pStyle w:val="ListParagraph"/>
        <w:spacing w:after="0" w:line="240" w:lineRule="auto"/>
        <w:ind w:left="513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Sueldo Base: $13</w:t>
      </w:r>
      <w:r w:rsidR="00272AC0">
        <w:rPr>
          <w:rFonts w:ascii="Arial" w:hAnsi="Arial" w:cs="Arial"/>
          <w:sz w:val="18"/>
          <w:szCs w:val="18"/>
          <w:lang w:val="es-MX"/>
        </w:rPr>
        <w:t>000</w:t>
      </w:r>
    </w:p>
    <w:p w14:paraId="2AAAFD20" w14:textId="2060AF66" w:rsidR="00272AC0" w:rsidRDefault="008C3759" w:rsidP="00272AC0">
      <w:pPr>
        <w:pStyle w:val="ListParagraph"/>
        <w:spacing w:after="0" w:line="240" w:lineRule="auto"/>
        <w:ind w:left="513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Horas extra trabajadas</w:t>
      </w:r>
      <w:r w:rsidR="00272AC0">
        <w:rPr>
          <w:rFonts w:ascii="Arial" w:hAnsi="Arial" w:cs="Arial"/>
          <w:sz w:val="18"/>
          <w:szCs w:val="18"/>
          <w:lang w:val="es-MX"/>
        </w:rPr>
        <w:t xml:space="preserve">: </w:t>
      </w:r>
      <w:r>
        <w:rPr>
          <w:rFonts w:ascii="Arial" w:hAnsi="Arial" w:cs="Arial"/>
          <w:sz w:val="18"/>
          <w:szCs w:val="18"/>
          <w:lang w:val="es-MX"/>
        </w:rPr>
        <w:t>6</w:t>
      </w:r>
    </w:p>
    <w:p w14:paraId="79BC06FB" w14:textId="4D55F539" w:rsidR="008C3759" w:rsidRDefault="008C3759" w:rsidP="00272AC0">
      <w:pPr>
        <w:pStyle w:val="ListParagraph"/>
        <w:spacing w:after="0" w:line="240" w:lineRule="auto"/>
        <w:ind w:left="513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Monto por horas extra: $1500</w:t>
      </w:r>
    </w:p>
    <w:p w14:paraId="7CBD7356" w14:textId="2BEC0CED" w:rsidR="00272AC0" w:rsidRDefault="00272AC0" w:rsidP="00272AC0">
      <w:pPr>
        <w:pStyle w:val="ListParagraph"/>
        <w:spacing w:after="0" w:line="240" w:lineRule="auto"/>
        <w:ind w:left="513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Sueldo Total: $</w:t>
      </w:r>
      <w:r w:rsidR="002C0B77">
        <w:rPr>
          <w:rFonts w:ascii="Arial" w:hAnsi="Arial" w:cs="Arial"/>
          <w:sz w:val="18"/>
          <w:szCs w:val="18"/>
          <w:lang w:val="es-MX"/>
        </w:rPr>
        <w:t>14,5</w:t>
      </w:r>
      <w:r w:rsidR="008C3759">
        <w:rPr>
          <w:rFonts w:ascii="Arial" w:hAnsi="Arial" w:cs="Arial"/>
          <w:sz w:val="18"/>
          <w:szCs w:val="18"/>
          <w:lang w:val="es-MX"/>
        </w:rPr>
        <w:t>0</w:t>
      </w:r>
      <w:r>
        <w:rPr>
          <w:rFonts w:ascii="Arial" w:hAnsi="Arial" w:cs="Arial"/>
          <w:sz w:val="18"/>
          <w:szCs w:val="18"/>
          <w:lang w:val="es-MX"/>
        </w:rPr>
        <w:t>0</w:t>
      </w:r>
    </w:p>
    <w:p w14:paraId="525D344D" w14:textId="4F85A508" w:rsidR="00272AC0" w:rsidRDefault="002C0B77" w:rsidP="002C0B77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El main el cual contenga lo siguiente:</w:t>
      </w:r>
    </w:p>
    <w:p w14:paraId="5518F7E6" w14:textId="30979DB0" w:rsidR="002C0B77" w:rsidRDefault="002C0B77" w:rsidP="002C0B77">
      <w:pPr>
        <w:pStyle w:val="ListParagraph"/>
        <w:numPr>
          <w:ilvl w:val="1"/>
          <w:numId w:val="13"/>
        </w:numPr>
        <w:spacing w:after="0" w:line="240" w:lineRule="auto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Un arreglo de objetos del tipo Empleado que permita guardar 4 objetos.</w:t>
      </w:r>
    </w:p>
    <w:p w14:paraId="414056E8" w14:textId="77777777" w:rsidR="002C0B77" w:rsidRDefault="002C0B77" w:rsidP="002C0B77">
      <w:pPr>
        <w:pStyle w:val="ListParagraph"/>
        <w:numPr>
          <w:ilvl w:val="1"/>
          <w:numId w:val="13"/>
        </w:numPr>
        <w:spacing w:after="0" w:line="240" w:lineRule="auto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Crea dos objetos de tipo Comisionista, para ello solicita los datos necesarios al usuario</w:t>
      </w:r>
    </w:p>
    <w:p w14:paraId="7E8E62C6" w14:textId="44F061F3" w:rsidR="002C0B77" w:rsidRDefault="002C0B77" w:rsidP="002C0B77">
      <w:pPr>
        <w:pStyle w:val="ListParagraph"/>
        <w:numPr>
          <w:ilvl w:val="1"/>
          <w:numId w:val="13"/>
        </w:numPr>
        <w:spacing w:after="0" w:line="240" w:lineRule="auto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Crea dos objetos de tipo TiempoParcial, para ello solicita los datos necesarios al usuario</w:t>
      </w:r>
    </w:p>
    <w:p w14:paraId="1D6DDE0E" w14:textId="6B7766D0" w:rsidR="002C0B77" w:rsidRDefault="002C0B77" w:rsidP="002C0B77">
      <w:pPr>
        <w:pStyle w:val="ListParagraph"/>
        <w:numPr>
          <w:ilvl w:val="1"/>
          <w:numId w:val="13"/>
        </w:numPr>
        <w:spacing w:after="0" w:line="240" w:lineRule="auto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Realiza un ciclo en el cual mandes llamar al método Mostrar donde a su vez requieres el método CalcularPago.</w:t>
      </w:r>
    </w:p>
    <w:p w14:paraId="58CA428B" w14:textId="77777777" w:rsidR="00272AC0" w:rsidRDefault="00272AC0" w:rsidP="002C0B77">
      <w:pPr>
        <w:pStyle w:val="ListParagraph"/>
        <w:spacing w:after="0" w:line="240" w:lineRule="auto"/>
        <w:ind w:left="-567"/>
        <w:rPr>
          <w:rFonts w:ascii="Arial" w:hAnsi="Arial" w:cs="Arial"/>
          <w:sz w:val="18"/>
          <w:szCs w:val="18"/>
          <w:lang w:val="es-MX"/>
        </w:rPr>
      </w:pPr>
    </w:p>
    <w:p w14:paraId="6206832C" w14:textId="727B09D5" w:rsidR="00001AC8" w:rsidRPr="00272AC0" w:rsidRDefault="00DE37E9" w:rsidP="002C0B77">
      <w:pPr>
        <w:pStyle w:val="ListParagraph"/>
        <w:spacing w:after="0" w:line="240" w:lineRule="auto"/>
        <w:ind w:left="-567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 xml:space="preserve">Rúbrica </w:t>
      </w:r>
    </w:p>
    <w:tbl>
      <w:tblPr>
        <w:tblStyle w:val="TableGrid"/>
        <w:tblW w:w="0" w:type="auto"/>
        <w:tblInd w:w="-567" w:type="dxa"/>
        <w:tblLook w:val="04A0" w:firstRow="1" w:lastRow="0" w:firstColumn="1" w:lastColumn="0" w:noHBand="0" w:noVBand="1"/>
      </w:tblPr>
      <w:tblGrid>
        <w:gridCol w:w="1102"/>
        <w:gridCol w:w="8527"/>
      </w:tblGrid>
      <w:tr w:rsidR="007940C6" w14:paraId="034CB286" w14:textId="77777777" w:rsidTr="007940C6">
        <w:tc>
          <w:tcPr>
            <w:tcW w:w="1102" w:type="dxa"/>
          </w:tcPr>
          <w:p w14:paraId="1986ED62" w14:textId="46798E41" w:rsidR="007940C6" w:rsidRDefault="007940C6" w:rsidP="003106C3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 xml:space="preserve">Puntos </w:t>
            </w:r>
          </w:p>
        </w:tc>
        <w:tc>
          <w:tcPr>
            <w:tcW w:w="8527" w:type="dxa"/>
          </w:tcPr>
          <w:p w14:paraId="684D94A7" w14:textId="055DF5DF" w:rsidR="007940C6" w:rsidRDefault="007940C6" w:rsidP="003106C3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Descripción</w:t>
            </w:r>
          </w:p>
        </w:tc>
      </w:tr>
      <w:tr w:rsidR="004377F4" w14:paraId="5F16AF0F" w14:textId="77777777" w:rsidTr="004377F4">
        <w:tc>
          <w:tcPr>
            <w:tcW w:w="9629" w:type="dxa"/>
            <w:gridSpan w:val="2"/>
            <w:shd w:val="clear" w:color="auto" w:fill="E6E6E6" w:themeFill="background2"/>
          </w:tcPr>
          <w:p w14:paraId="56E30A80" w14:textId="0DDEE39D" w:rsidR="004377F4" w:rsidRPr="00D05399" w:rsidRDefault="004377F4" w:rsidP="003106C3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D05399">
              <w:rPr>
                <w:rFonts w:ascii="Arial" w:hAnsi="Arial" w:cs="Arial"/>
                <w:b/>
                <w:sz w:val="18"/>
                <w:szCs w:val="18"/>
                <w:lang w:val="es-MX"/>
              </w:rPr>
              <w:t xml:space="preserve">La clase </w:t>
            </w:r>
            <w:r w:rsidR="00DE37E9">
              <w:rPr>
                <w:rFonts w:ascii="Arial" w:hAnsi="Arial" w:cs="Arial"/>
                <w:b/>
                <w:sz w:val="18"/>
                <w:szCs w:val="18"/>
                <w:lang w:val="es-MX"/>
              </w:rPr>
              <w:t>Empleado</w:t>
            </w:r>
          </w:p>
        </w:tc>
      </w:tr>
      <w:tr w:rsidR="007940C6" w:rsidRPr="00DE37E9" w14:paraId="302F4413" w14:textId="77777777" w:rsidTr="007940C6">
        <w:tc>
          <w:tcPr>
            <w:tcW w:w="1102" w:type="dxa"/>
          </w:tcPr>
          <w:p w14:paraId="0446B522" w14:textId="6160DF3B" w:rsidR="007940C6" w:rsidRPr="007940C6" w:rsidRDefault="000D40C3" w:rsidP="004377F4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4</w:t>
            </w:r>
          </w:p>
        </w:tc>
        <w:tc>
          <w:tcPr>
            <w:tcW w:w="8527" w:type="dxa"/>
          </w:tcPr>
          <w:p w14:paraId="279F954C" w14:textId="4FD2A37F" w:rsidR="007940C6" w:rsidRDefault="007940C6" w:rsidP="00DE37E9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7940C6">
              <w:rPr>
                <w:rFonts w:ascii="Arial" w:hAnsi="Arial" w:cs="Arial"/>
                <w:sz w:val="18"/>
                <w:szCs w:val="18"/>
                <w:lang w:val="es-MX"/>
              </w:rPr>
              <w:t>Tiene los atributos</w:t>
            </w:r>
          </w:p>
        </w:tc>
      </w:tr>
      <w:tr w:rsidR="00DE37E9" w:rsidRPr="00D67889" w14:paraId="31A8A425" w14:textId="77777777" w:rsidTr="007940C6">
        <w:tc>
          <w:tcPr>
            <w:tcW w:w="1102" w:type="dxa"/>
          </w:tcPr>
          <w:p w14:paraId="218AB2D7" w14:textId="5A6A41DF" w:rsidR="00DE37E9" w:rsidRDefault="000D40C3" w:rsidP="004377F4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4</w:t>
            </w:r>
          </w:p>
        </w:tc>
        <w:tc>
          <w:tcPr>
            <w:tcW w:w="8527" w:type="dxa"/>
          </w:tcPr>
          <w:p w14:paraId="60FBA9A9" w14:textId="1827FCAF" w:rsidR="00DE37E9" w:rsidRPr="007940C6" w:rsidRDefault="00A625EE" w:rsidP="00DE37E9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Tiene métodos de acceso, métodos de modificación</w:t>
            </w:r>
          </w:p>
        </w:tc>
      </w:tr>
      <w:tr w:rsidR="00A625EE" w:rsidRPr="00DE37E9" w14:paraId="53E2797C" w14:textId="77777777" w:rsidTr="007940C6">
        <w:tc>
          <w:tcPr>
            <w:tcW w:w="1102" w:type="dxa"/>
          </w:tcPr>
          <w:p w14:paraId="081A009A" w14:textId="6BBADD77" w:rsidR="00A625EE" w:rsidRDefault="000D40C3" w:rsidP="004377F4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4</w:t>
            </w:r>
          </w:p>
        </w:tc>
        <w:tc>
          <w:tcPr>
            <w:tcW w:w="8527" w:type="dxa"/>
          </w:tcPr>
          <w:p w14:paraId="6895BF8D" w14:textId="1F5482E4" w:rsidR="00A625EE" w:rsidRDefault="00A625EE" w:rsidP="00DE37E9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Tiene los constructores solicitados</w:t>
            </w:r>
          </w:p>
        </w:tc>
      </w:tr>
      <w:tr w:rsidR="007940C6" w:rsidRPr="00D67889" w14:paraId="7CBEA478" w14:textId="77777777" w:rsidTr="007940C6">
        <w:tc>
          <w:tcPr>
            <w:tcW w:w="1102" w:type="dxa"/>
          </w:tcPr>
          <w:p w14:paraId="205360F9" w14:textId="35A1CC06" w:rsidR="007940C6" w:rsidRDefault="000D40C3" w:rsidP="004377F4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4</w:t>
            </w:r>
          </w:p>
        </w:tc>
        <w:tc>
          <w:tcPr>
            <w:tcW w:w="8527" w:type="dxa"/>
          </w:tcPr>
          <w:p w14:paraId="39BC02A7" w14:textId="44142394" w:rsidR="007940C6" w:rsidRDefault="00DE37E9" w:rsidP="003106C3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Tiene los métodos virtuales puros Mostrar y CalcularPago</w:t>
            </w:r>
          </w:p>
        </w:tc>
      </w:tr>
      <w:tr w:rsidR="00DE37E9" w:rsidRPr="00120DA7" w14:paraId="566A5AFA" w14:textId="77777777" w:rsidTr="00DE37E9">
        <w:tc>
          <w:tcPr>
            <w:tcW w:w="9629" w:type="dxa"/>
            <w:gridSpan w:val="2"/>
            <w:shd w:val="clear" w:color="auto" w:fill="D9D9D9" w:themeFill="background1" w:themeFillShade="D9"/>
          </w:tcPr>
          <w:p w14:paraId="1B20DA7B" w14:textId="6C5F0D63" w:rsidR="00DE37E9" w:rsidRPr="00A625EE" w:rsidRDefault="00DE37E9" w:rsidP="003106C3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A625EE">
              <w:rPr>
                <w:rFonts w:ascii="Arial" w:hAnsi="Arial" w:cs="Arial"/>
                <w:b/>
                <w:sz w:val="18"/>
                <w:szCs w:val="18"/>
                <w:lang w:val="es-MX"/>
              </w:rPr>
              <w:t>La clase Comisionista</w:t>
            </w:r>
          </w:p>
        </w:tc>
      </w:tr>
      <w:tr w:rsidR="007940C6" w:rsidRPr="00D67889" w14:paraId="0DEC6ADB" w14:textId="77777777" w:rsidTr="007940C6">
        <w:tc>
          <w:tcPr>
            <w:tcW w:w="1102" w:type="dxa"/>
          </w:tcPr>
          <w:p w14:paraId="49310ECC" w14:textId="5BD12D46" w:rsidR="007940C6" w:rsidRDefault="00DD11D3" w:rsidP="004377F4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4</w:t>
            </w:r>
          </w:p>
        </w:tc>
        <w:tc>
          <w:tcPr>
            <w:tcW w:w="8527" w:type="dxa"/>
          </w:tcPr>
          <w:p w14:paraId="7A118A1D" w14:textId="7F0159CA" w:rsidR="007940C6" w:rsidRDefault="00D05399" w:rsidP="00D05399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D05399">
              <w:rPr>
                <w:rFonts w:ascii="Arial" w:hAnsi="Arial" w:cs="Arial"/>
                <w:sz w:val="18"/>
                <w:szCs w:val="18"/>
                <w:lang w:val="es-MX"/>
              </w:rPr>
              <w:t xml:space="preserve">Tiene el </w:t>
            </w:r>
            <w:r w:rsidR="00A625EE">
              <w:rPr>
                <w:rFonts w:ascii="Arial" w:hAnsi="Arial" w:cs="Arial"/>
                <w:sz w:val="18"/>
                <w:szCs w:val="18"/>
                <w:lang w:val="es-MX"/>
              </w:rPr>
              <w:t>atributo CantVendida y hereda de Empleado</w:t>
            </w:r>
          </w:p>
        </w:tc>
      </w:tr>
      <w:tr w:rsidR="007940C6" w:rsidRPr="00D67889" w14:paraId="148A4833" w14:textId="77777777" w:rsidTr="007940C6">
        <w:tc>
          <w:tcPr>
            <w:tcW w:w="1102" w:type="dxa"/>
          </w:tcPr>
          <w:p w14:paraId="41CC11D3" w14:textId="7FB40B4B" w:rsidR="007940C6" w:rsidRDefault="00A625EE" w:rsidP="004377F4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10</w:t>
            </w:r>
          </w:p>
        </w:tc>
        <w:tc>
          <w:tcPr>
            <w:tcW w:w="8527" w:type="dxa"/>
          </w:tcPr>
          <w:p w14:paraId="4CD4A351" w14:textId="3DE5DBD9" w:rsidR="007940C6" w:rsidRDefault="00A625EE" w:rsidP="00D05399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Sobreescribe el método Mostrar de manera correcta</w:t>
            </w:r>
          </w:p>
        </w:tc>
      </w:tr>
      <w:tr w:rsidR="00A625EE" w:rsidRPr="00D67889" w14:paraId="6BCCA490" w14:textId="77777777" w:rsidTr="007940C6">
        <w:tc>
          <w:tcPr>
            <w:tcW w:w="1102" w:type="dxa"/>
          </w:tcPr>
          <w:p w14:paraId="6DDAF0B7" w14:textId="6FFD4A63" w:rsidR="00A625EE" w:rsidRDefault="00A625EE" w:rsidP="00A625EE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10</w:t>
            </w:r>
          </w:p>
        </w:tc>
        <w:tc>
          <w:tcPr>
            <w:tcW w:w="8527" w:type="dxa"/>
          </w:tcPr>
          <w:p w14:paraId="035194F8" w14:textId="1BBBFAF8" w:rsidR="00A625EE" w:rsidRPr="00D05399" w:rsidRDefault="00A625EE" w:rsidP="00A625EE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Sobreescribe el método CalcularPago y realiza el cálculo de manera correcta</w:t>
            </w:r>
          </w:p>
        </w:tc>
      </w:tr>
      <w:tr w:rsidR="00A625EE" w:rsidRPr="00120DA7" w14:paraId="564A9E61" w14:textId="77777777" w:rsidTr="00A625EE">
        <w:tc>
          <w:tcPr>
            <w:tcW w:w="9629" w:type="dxa"/>
            <w:gridSpan w:val="2"/>
            <w:shd w:val="clear" w:color="auto" w:fill="D9D9D9" w:themeFill="background1" w:themeFillShade="D9"/>
          </w:tcPr>
          <w:p w14:paraId="7FFADF04" w14:textId="3927125F" w:rsidR="00A625EE" w:rsidRPr="00A625EE" w:rsidRDefault="00A625EE" w:rsidP="00A625EE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A625EE">
              <w:rPr>
                <w:rFonts w:ascii="Arial" w:hAnsi="Arial" w:cs="Arial"/>
                <w:b/>
                <w:sz w:val="18"/>
                <w:szCs w:val="18"/>
                <w:lang w:val="es-MX"/>
              </w:rPr>
              <w:t>La clase TiempoParcial</w:t>
            </w:r>
          </w:p>
        </w:tc>
      </w:tr>
      <w:tr w:rsidR="00A625EE" w:rsidRPr="00D67889" w14:paraId="5AF1E84C" w14:textId="77777777" w:rsidTr="007940C6">
        <w:tc>
          <w:tcPr>
            <w:tcW w:w="1102" w:type="dxa"/>
          </w:tcPr>
          <w:p w14:paraId="5811007D" w14:textId="6F4D3FE4" w:rsidR="00A625EE" w:rsidRDefault="00DD11D3" w:rsidP="00A625EE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4</w:t>
            </w:r>
          </w:p>
        </w:tc>
        <w:tc>
          <w:tcPr>
            <w:tcW w:w="8527" w:type="dxa"/>
          </w:tcPr>
          <w:p w14:paraId="1F4CA8BC" w14:textId="4AC9A8FE" w:rsidR="00A625EE" w:rsidRPr="00D05399" w:rsidRDefault="00A625EE" w:rsidP="00A625EE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D05399">
              <w:rPr>
                <w:rFonts w:ascii="Arial" w:hAnsi="Arial" w:cs="Arial"/>
                <w:sz w:val="18"/>
                <w:szCs w:val="18"/>
                <w:lang w:val="es-MX"/>
              </w:rPr>
              <w:t xml:space="preserve">Tiene el 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>atributo Horas_extra y hereda de Empleado</w:t>
            </w:r>
          </w:p>
        </w:tc>
      </w:tr>
      <w:tr w:rsidR="00A625EE" w:rsidRPr="00D67889" w14:paraId="54B779E4" w14:textId="77777777" w:rsidTr="007940C6">
        <w:tc>
          <w:tcPr>
            <w:tcW w:w="1102" w:type="dxa"/>
          </w:tcPr>
          <w:p w14:paraId="176D73DF" w14:textId="3F159460" w:rsidR="00A625EE" w:rsidRDefault="00A625EE" w:rsidP="00A625EE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10</w:t>
            </w:r>
          </w:p>
        </w:tc>
        <w:tc>
          <w:tcPr>
            <w:tcW w:w="8527" w:type="dxa"/>
          </w:tcPr>
          <w:p w14:paraId="5D02EFD4" w14:textId="39E9F793" w:rsidR="00A625EE" w:rsidRPr="00D05399" w:rsidRDefault="00A625EE" w:rsidP="00A625EE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Sobreescribe el método Mostrar de manera correcta</w:t>
            </w:r>
          </w:p>
        </w:tc>
      </w:tr>
      <w:tr w:rsidR="00A625EE" w:rsidRPr="00D67889" w14:paraId="09EF5C2F" w14:textId="77777777" w:rsidTr="007940C6">
        <w:tc>
          <w:tcPr>
            <w:tcW w:w="1102" w:type="dxa"/>
          </w:tcPr>
          <w:p w14:paraId="571763A4" w14:textId="5FCB8DEE" w:rsidR="00A625EE" w:rsidRDefault="00A625EE" w:rsidP="00A625EE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10</w:t>
            </w:r>
          </w:p>
        </w:tc>
        <w:tc>
          <w:tcPr>
            <w:tcW w:w="8527" w:type="dxa"/>
          </w:tcPr>
          <w:p w14:paraId="37566F0F" w14:textId="1F10C0E6" w:rsidR="00A625EE" w:rsidRPr="00D05399" w:rsidRDefault="00A625EE" w:rsidP="00A625EE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Sobreescribe el método CalcularPago y realiza el cálculo de manera correcta</w:t>
            </w:r>
          </w:p>
        </w:tc>
      </w:tr>
      <w:tr w:rsidR="00A625EE" w14:paraId="670CB6DD" w14:textId="77777777" w:rsidTr="004377F4">
        <w:tc>
          <w:tcPr>
            <w:tcW w:w="9629" w:type="dxa"/>
            <w:gridSpan w:val="2"/>
            <w:shd w:val="clear" w:color="auto" w:fill="E6E6E6" w:themeFill="background2"/>
          </w:tcPr>
          <w:p w14:paraId="66D3D12E" w14:textId="016EA5E6" w:rsidR="00A625EE" w:rsidRPr="004377F4" w:rsidRDefault="00A625EE" w:rsidP="00A625EE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4377F4">
              <w:rPr>
                <w:rFonts w:ascii="Arial" w:hAnsi="Arial" w:cs="Arial"/>
                <w:b/>
                <w:sz w:val="18"/>
                <w:szCs w:val="18"/>
                <w:lang w:val="es-MX"/>
              </w:rPr>
              <w:lastRenderedPageBreak/>
              <w:t>La aplicación</w:t>
            </w:r>
          </w:p>
        </w:tc>
      </w:tr>
      <w:tr w:rsidR="00A625EE" w:rsidRPr="00D67889" w14:paraId="6581C78C" w14:textId="77777777" w:rsidTr="007940C6">
        <w:tc>
          <w:tcPr>
            <w:tcW w:w="1102" w:type="dxa"/>
          </w:tcPr>
          <w:p w14:paraId="76A7DB9E" w14:textId="637C0456" w:rsidR="00A625EE" w:rsidRDefault="00EA1ACC" w:rsidP="00A625EE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8</w:t>
            </w:r>
          </w:p>
        </w:tc>
        <w:tc>
          <w:tcPr>
            <w:tcW w:w="8527" w:type="dxa"/>
          </w:tcPr>
          <w:p w14:paraId="20A14286" w14:textId="2E490BCB" w:rsidR="00A625EE" w:rsidRDefault="00A625EE" w:rsidP="00A625EE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T</w:t>
            </w:r>
            <w:r w:rsidRPr="00D05399">
              <w:rPr>
                <w:rFonts w:ascii="Arial" w:hAnsi="Arial" w:cs="Arial"/>
                <w:sz w:val="18"/>
                <w:szCs w:val="18"/>
                <w:lang w:val="es-MX"/>
              </w:rPr>
              <w:t xml:space="preserve">iene un 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>arreglo de apuntadores de tipo Empleado</w:t>
            </w:r>
          </w:p>
        </w:tc>
      </w:tr>
      <w:tr w:rsidR="00A625EE" w:rsidRPr="00D67889" w14:paraId="3D4B6470" w14:textId="77777777" w:rsidTr="007940C6">
        <w:tc>
          <w:tcPr>
            <w:tcW w:w="1102" w:type="dxa"/>
          </w:tcPr>
          <w:p w14:paraId="50E81526" w14:textId="097F72F0" w:rsidR="00A625EE" w:rsidRDefault="00EA1ACC" w:rsidP="00A625EE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4</w:t>
            </w:r>
          </w:p>
        </w:tc>
        <w:tc>
          <w:tcPr>
            <w:tcW w:w="8527" w:type="dxa"/>
          </w:tcPr>
          <w:p w14:paraId="72804105" w14:textId="737B4E1C" w:rsidR="00A625EE" w:rsidRDefault="000D40C3" w:rsidP="00A625EE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Crea dos objetos de tipo Comisionista y el arreglo apunta a ellos</w:t>
            </w:r>
          </w:p>
        </w:tc>
      </w:tr>
      <w:tr w:rsidR="00A625EE" w:rsidRPr="00D67889" w14:paraId="26636AB6" w14:textId="77777777" w:rsidTr="007940C6">
        <w:tc>
          <w:tcPr>
            <w:tcW w:w="1102" w:type="dxa"/>
          </w:tcPr>
          <w:p w14:paraId="6F8CB9A9" w14:textId="44ACB307" w:rsidR="00A625EE" w:rsidRDefault="00EA1ACC" w:rsidP="00A625EE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4</w:t>
            </w:r>
          </w:p>
        </w:tc>
        <w:tc>
          <w:tcPr>
            <w:tcW w:w="8527" w:type="dxa"/>
          </w:tcPr>
          <w:p w14:paraId="04BB7425" w14:textId="39EF5029" w:rsidR="00A625EE" w:rsidRDefault="000D40C3" w:rsidP="00A625EE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Crea dos objetos de tipo TiempoParcial y el arreglo apunta a ellos</w:t>
            </w:r>
          </w:p>
        </w:tc>
      </w:tr>
      <w:tr w:rsidR="00A625EE" w:rsidRPr="00D67889" w14:paraId="633C4925" w14:textId="77777777" w:rsidTr="007940C6">
        <w:tc>
          <w:tcPr>
            <w:tcW w:w="1102" w:type="dxa"/>
          </w:tcPr>
          <w:p w14:paraId="427C1B30" w14:textId="774F0010" w:rsidR="00A625EE" w:rsidRDefault="00A625EE" w:rsidP="00A625EE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8</w:t>
            </w:r>
          </w:p>
        </w:tc>
        <w:tc>
          <w:tcPr>
            <w:tcW w:w="8527" w:type="dxa"/>
          </w:tcPr>
          <w:p w14:paraId="2E2BD94E" w14:textId="6CD07196" w:rsidR="00A625EE" w:rsidRDefault="00352936" w:rsidP="00A625EE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Realiza el ciclo mandando llamar al método Mostrar y CalcularPago de cada objeto</w:t>
            </w:r>
          </w:p>
        </w:tc>
      </w:tr>
      <w:tr w:rsidR="00A625EE" w:rsidRPr="00120DA7" w14:paraId="2AE5ABF8" w14:textId="77777777" w:rsidTr="007940C6">
        <w:tc>
          <w:tcPr>
            <w:tcW w:w="1102" w:type="dxa"/>
          </w:tcPr>
          <w:p w14:paraId="6814D018" w14:textId="0BF07191" w:rsidR="00A625EE" w:rsidRDefault="00EA1ACC" w:rsidP="00A625EE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12</w:t>
            </w:r>
          </w:p>
        </w:tc>
        <w:tc>
          <w:tcPr>
            <w:tcW w:w="8527" w:type="dxa"/>
          </w:tcPr>
          <w:p w14:paraId="01801D03" w14:textId="5BA0517D" w:rsidR="00A625EE" w:rsidRDefault="0002728C" w:rsidP="00A625EE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Estándar de programación</w:t>
            </w:r>
          </w:p>
        </w:tc>
      </w:tr>
    </w:tbl>
    <w:p w14:paraId="2A1964CB" w14:textId="77777777" w:rsidR="007940C6" w:rsidRDefault="007940C6" w:rsidP="003106C3">
      <w:pPr>
        <w:spacing w:after="0" w:line="240" w:lineRule="auto"/>
        <w:ind w:left="-567"/>
        <w:rPr>
          <w:rFonts w:ascii="Arial" w:hAnsi="Arial" w:cs="Arial"/>
          <w:sz w:val="18"/>
          <w:szCs w:val="18"/>
          <w:lang w:val="es-MX"/>
        </w:rPr>
      </w:pPr>
    </w:p>
    <w:p w14:paraId="303CFF71" w14:textId="77777777" w:rsidR="0081556B" w:rsidRPr="003106C3" w:rsidRDefault="0081556B" w:rsidP="003106C3">
      <w:pPr>
        <w:spacing w:after="0" w:line="240" w:lineRule="auto"/>
        <w:ind w:left="-567"/>
        <w:rPr>
          <w:rFonts w:ascii="Arial" w:hAnsi="Arial" w:cs="Arial"/>
          <w:sz w:val="18"/>
          <w:szCs w:val="18"/>
          <w:lang w:val="es-MX"/>
        </w:rPr>
      </w:pPr>
    </w:p>
    <w:sectPr w:rsidR="0081556B" w:rsidRPr="003106C3" w:rsidSect="003106C3">
      <w:footerReference w:type="default" r:id="rId10"/>
      <w:pgSz w:w="12240" w:h="15840"/>
      <w:pgMar w:top="1008" w:right="900" w:bottom="86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6C46E6" w14:textId="77777777" w:rsidR="00C863AF" w:rsidRDefault="00C863AF">
      <w:pPr>
        <w:spacing w:after="0" w:line="240" w:lineRule="auto"/>
      </w:pPr>
      <w:r>
        <w:separator/>
      </w:r>
    </w:p>
  </w:endnote>
  <w:endnote w:type="continuationSeparator" w:id="0">
    <w:p w14:paraId="77FBBCCF" w14:textId="77777777" w:rsidR="00C863AF" w:rsidRDefault="00C86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70A8C9" w14:textId="66E9E597" w:rsidR="00C953CF" w:rsidRDefault="006D297A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9050D4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DB6C01" w14:textId="77777777" w:rsidR="00C863AF" w:rsidRDefault="00C863AF">
      <w:pPr>
        <w:spacing w:after="0" w:line="240" w:lineRule="auto"/>
      </w:pPr>
      <w:r>
        <w:separator/>
      </w:r>
    </w:p>
  </w:footnote>
  <w:footnote w:type="continuationSeparator" w:id="0">
    <w:p w14:paraId="49435E67" w14:textId="77777777" w:rsidR="00C863AF" w:rsidRDefault="00C863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34C10"/>
    <w:multiLevelType w:val="hybridMultilevel"/>
    <w:tmpl w:val="789EB5F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5579C"/>
    <w:multiLevelType w:val="hybridMultilevel"/>
    <w:tmpl w:val="B49C5EA0"/>
    <w:lvl w:ilvl="0" w:tplc="C23AA050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000C09"/>
    <w:multiLevelType w:val="hybridMultilevel"/>
    <w:tmpl w:val="B00C3D3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85415E"/>
    <w:multiLevelType w:val="hybridMultilevel"/>
    <w:tmpl w:val="0518BCF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725F2C"/>
    <w:multiLevelType w:val="hybridMultilevel"/>
    <w:tmpl w:val="20801070"/>
    <w:lvl w:ilvl="0" w:tplc="4C027FAA">
      <w:numFmt w:val="bullet"/>
      <w:lvlText w:val="-"/>
      <w:lvlJc w:val="left"/>
      <w:pPr>
        <w:ind w:left="405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>
    <w:nsid w:val="44DC7D70"/>
    <w:multiLevelType w:val="hybridMultilevel"/>
    <w:tmpl w:val="E9B4519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781ADB"/>
    <w:multiLevelType w:val="hybridMultilevel"/>
    <w:tmpl w:val="F19467D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C23366"/>
    <w:multiLevelType w:val="hybridMultilevel"/>
    <w:tmpl w:val="7E1A2BAA"/>
    <w:lvl w:ilvl="0" w:tplc="4A1C7A6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7F3BC6"/>
    <w:multiLevelType w:val="hybridMultilevel"/>
    <w:tmpl w:val="9684E362"/>
    <w:lvl w:ilvl="0" w:tplc="08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9">
    <w:nsid w:val="573C60C1"/>
    <w:multiLevelType w:val="hybridMultilevel"/>
    <w:tmpl w:val="B896E91A"/>
    <w:lvl w:ilvl="0" w:tplc="CFCEAF1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19064E5C">
      <w:start w:val="1"/>
      <w:numFmt w:val="bullet"/>
      <w:lvlText w:val=""/>
      <w:lvlJc w:val="left"/>
      <w:pPr>
        <w:ind w:left="513" w:hanging="360"/>
      </w:pPr>
      <w:rPr>
        <w:rFonts w:ascii="Wingdings" w:hAnsi="Wingdings" w:hint="default"/>
        <w:color w:val="002060"/>
        <w:sz w:val="24"/>
      </w:r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>
    <w:nsid w:val="5A6F2080"/>
    <w:multiLevelType w:val="hybridMultilevel"/>
    <w:tmpl w:val="0096F19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BD5FBE"/>
    <w:multiLevelType w:val="hybridMultilevel"/>
    <w:tmpl w:val="A32E8B60"/>
    <w:lvl w:ilvl="0" w:tplc="19064E5C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  <w:color w:val="002060"/>
        <w:sz w:val="24"/>
      </w:rPr>
    </w:lvl>
    <w:lvl w:ilvl="1" w:tplc="0409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12">
    <w:nsid w:val="660B0674"/>
    <w:multiLevelType w:val="hybridMultilevel"/>
    <w:tmpl w:val="70362EC2"/>
    <w:lvl w:ilvl="0" w:tplc="080A0005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3">
    <w:nsid w:val="66146C41"/>
    <w:multiLevelType w:val="hybridMultilevel"/>
    <w:tmpl w:val="D422D24C"/>
    <w:lvl w:ilvl="0" w:tplc="3A880130">
      <w:numFmt w:val="bullet"/>
      <w:lvlText w:val="-"/>
      <w:lvlJc w:val="left"/>
      <w:pPr>
        <w:ind w:left="555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4"/>
  </w:num>
  <w:num w:numId="4">
    <w:abstractNumId w:val="2"/>
  </w:num>
  <w:num w:numId="5">
    <w:abstractNumId w:val="12"/>
  </w:num>
  <w:num w:numId="6">
    <w:abstractNumId w:val="0"/>
  </w:num>
  <w:num w:numId="7">
    <w:abstractNumId w:val="10"/>
  </w:num>
  <w:num w:numId="8">
    <w:abstractNumId w:val="6"/>
  </w:num>
  <w:num w:numId="9">
    <w:abstractNumId w:val="3"/>
  </w:num>
  <w:num w:numId="10">
    <w:abstractNumId w:val="1"/>
  </w:num>
  <w:num w:numId="11">
    <w:abstractNumId w:val="8"/>
  </w:num>
  <w:num w:numId="12">
    <w:abstractNumId w:val="7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AC8"/>
    <w:rsid w:val="00001AC8"/>
    <w:rsid w:val="000102FA"/>
    <w:rsid w:val="0002728C"/>
    <w:rsid w:val="000A19E2"/>
    <w:rsid w:val="000D40C3"/>
    <w:rsid w:val="00120DA7"/>
    <w:rsid w:val="00183CA2"/>
    <w:rsid w:val="002318D1"/>
    <w:rsid w:val="00256694"/>
    <w:rsid w:val="00272AC0"/>
    <w:rsid w:val="002837C5"/>
    <w:rsid w:val="002C0B77"/>
    <w:rsid w:val="002F5F60"/>
    <w:rsid w:val="003106C3"/>
    <w:rsid w:val="00320FCB"/>
    <w:rsid w:val="00352936"/>
    <w:rsid w:val="003A454F"/>
    <w:rsid w:val="003B4A01"/>
    <w:rsid w:val="004377F4"/>
    <w:rsid w:val="0044346C"/>
    <w:rsid w:val="00454B27"/>
    <w:rsid w:val="00582168"/>
    <w:rsid w:val="005A3F87"/>
    <w:rsid w:val="006569AB"/>
    <w:rsid w:val="006A04EB"/>
    <w:rsid w:val="006D297A"/>
    <w:rsid w:val="0072775A"/>
    <w:rsid w:val="007848BA"/>
    <w:rsid w:val="007940C6"/>
    <w:rsid w:val="0081556B"/>
    <w:rsid w:val="00827565"/>
    <w:rsid w:val="0085406E"/>
    <w:rsid w:val="008C3759"/>
    <w:rsid w:val="008C692C"/>
    <w:rsid w:val="008D2130"/>
    <w:rsid w:val="009050D4"/>
    <w:rsid w:val="009D2976"/>
    <w:rsid w:val="00A44D10"/>
    <w:rsid w:val="00A57FF1"/>
    <w:rsid w:val="00A625EE"/>
    <w:rsid w:val="00A767B0"/>
    <w:rsid w:val="00AC65D5"/>
    <w:rsid w:val="00AD1D80"/>
    <w:rsid w:val="00AD7629"/>
    <w:rsid w:val="00AE5C96"/>
    <w:rsid w:val="00B108C6"/>
    <w:rsid w:val="00B6411D"/>
    <w:rsid w:val="00BC2BCD"/>
    <w:rsid w:val="00C863AF"/>
    <w:rsid w:val="00C953CF"/>
    <w:rsid w:val="00CB0D9B"/>
    <w:rsid w:val="00CE0B2D"/>
    <w:rsid w:val="00CE7D34"/>
    <w:rsid w:val="00D05399"/>
    <w:rsid w:val="00D61D21"/>
    <w:rsid w:val="00D67889"/>
    <w:rsid w:val="00DD11D3"/>
    <w:rsid w:val="00DE37E9"/>
    <w:rsid w:val="00E31A4B"/>
    <w:rsid w:val="00E75C61"/>
    <w:rsid w:val="00E822D3"/>
    <w:rsid w:val="00EA1ACC"/>
    <w:rsid w:val="00EF7C7F"/>
    <w:rsid w:val="00F01F40"/>
    <w:rsid w:val="00F06C6B"/>
    <w:rsid w:val="00F11B13"/>
    <w:rsid w:val="00F61C6B"/>
    <w:rsid w:val="00FA0693"/>
    <w:rsid w:val="00FA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5907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sz w:val="17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qFormat="1"/>
    <w:lsdException w:name="Strong" w:uiPriority="22" w:qFormat="1"/>
    <w:lsdException w:name="Emphasis" w:uiPriority="2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FB1E6" w:themeColor="accent1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1FB1E6" w:themeColor="accen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560" w:line="240" w:lineRule="auto"/>
      <w:contextualSpacing/>
    </w:pPr>
    <w:rPr>
      <w:caps/>
      <w:color w:val="000000" w:themeColor="text1"/>
      <w:sz w:val="20"/>
    </w:rPr>
  </w:style>
  <w:style w:type="character" w:customStyle="1" w:styleId="DateChar">
    <w:name w:val="Date Char"/>
    <w:basedOn w:val="DefaultParagraphFont"/>
    <w:link w:val="Date"/>
    <w:uiPriority w:val="1"/>
    <w:rPr>
      <w:caps/>
      <w:color w:val="000000" w:themeColor="text1"/>
      <w:sz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pPr>
      <w:pBdr>
        <w:bottom w:val="thickThinLargeGap" w:sz="12" w:space="5" w:color="1FB1E6" w:themeColor="accent1"/>
      </w:pBd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1FB1E6" w:themeColor="accent1"/>
      <w:kern w:val="28"/>
      <w:sz w:val="4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1FB1E6" w:themeColor="accent1"/>
      <w:kern w:val="28"/>
      <w:sz w:val="48"/>
    </w:rPr>
  </w:style>
  <w:style w:type="paragraph" w:styleId="Subtitle">
    <w:name w:val="Subtitle"/>
    <w:basedOn w:val="Normal"/>
    <w:next w:val="Normal"/>
    <w:link w:val="SubtitleChar"/>
    <w:uiPriority w:val="1"/>
    <w:qFormat/>
    <w:pPr>
      <w:numPr>
        <w:ilvl w:val="1"/>
      </w:numPr>
      <w:spacing w:after="160"/>
    </w:pPr>
    <w:rPr>
      <w:caps/>
      <w:color w:val="000000" w:themeColor="text1"/>
      <w:sz w:val="20"/>
    </w:rPr>
  </w:style>
  <w:style w:type="character" w:customStyle="1" w:styleId="SubtitleChar">
    <w:name w:val="Subtitle Char"/>
    <w:basedOn w:val="DefaultParagraphFont"/>
    <w:link w:val="Subtitle"/>
    <w:uiPriority w:val="1"/>
    <w:rPr>
      <w:caps/>
      <w:color w:val="000000" w:themeColor="text1"/>
      <w:sz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36"/>
    <w:qFormat/>
    <w:pPr>
      <w:spacing w:after="0" w:line="240" w:lineRule="auto"/>
    </w:pPr>
  </w:style>
  <w:style w:type="paragraph" w:customStyle="1" w:styleId="Name">
    <w:name w:val="Name"/>
    <w:basedOn w:val="Normal"/>
    <w:uiPriority w:val="1"/>
    <w:qFormat/>
    <w:pPr>
      <w:spacing w:before="300" w:after="0" w:line="240" w:lineRule="auto"/>
    </w:pPr>
    <w:rPr>
      <w:color w:val="000000" w:themeColor="text1"/>
      <w:sz w:val="20"/>
    </w:rPr>
  </w:style>
  <w:style w:type="table" w:customStyle="1" w:styleId="TaskListTable">
    <w:name w:val="Task List Table"/>
    <w:basedOn w:val="TableNormal"/>
    <w:uiPriority w:val="99"/>
    <w:pPr>
      <w:spacing w:before="80" w:after="80"/>
      <w:jc w:val="center"/>
    </w:pPr>
    <w:tblPr>
      <w:tblStyleRowBandSize w:val="1"/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173" w:type="dxa"/>
        <w:bottom w:w="0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F78303" w:themeFill="accent3"/>
      </w:tc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eastAsiaTheme="majorEastAsia" w:hAnsiTheme="majorHAnsi" w:cstheme="majorBidi"/>
      <w:color w:val="1FB1E6" w:themeColor="accen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1FB1E6" w:themeColor="accent1"/>
      <w:sz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80" w:after="0" w:line="240" w:lineRule="auto"/>
      <w:jc w:val="right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sz w:val="20"/>
    </w:rPr>
  </w:style>
  <w:style w:type="paragraph" w:styleId="ListParagraph">
    <w:name w:val="List Paragraph"/>
    <w:basedOn w:val="Normal"/>
    <w:uiPriority w:val="34"/>
    <w:unhideWhenUsed/>
    <w:qFormat/>
    <w:rsid w:val="00EF7C7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D76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7629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7629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76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7629"/>
    <w:rPr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76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62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sz w:val="17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qFormat="1"/>
    <w:lsdException w:name="Strong" w:uiPriority="22" w:qFormat="1"/>
    <w:lsdException w:name="Emphasis" w:uiPriority="2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FB1E6" w:themeColor="accent1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1FB1E6" w:themeColor="accen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560" w:line="240" w:lineRule="auto"/>
      <w:contextualSpacing/>
    </w:pPr>
    <w:rPr>
      <w:caps/>
      <w:color w:val="000000" w:themeColor="text1"/>
      <w:sz w:val="20"/>
    </w:rPr>
  </w:style>
  <w:style w:type="character" w:customStyle="1" w:styleId="DateChar">
    <w:name w:val="Date Char"/>
    <w:basedOn w:val="DefaultParagraphFont"/>
    <w:link w:val="Date"/>
    <w:uiPriority w:val="1"/>
    <w:rPr>
      <w:caps/>
      <w:color w:val="000000" w:themeColor="text1"/>
      <w:sz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pPr>
      <w:pBdr>
        <w:bottom w:val="thickThinLargeGap" w:sz="12" w:space="5" w:color="1FB1E6" w:themeColor="accent1"/>
      </w:pBd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1FB1E6" w:themeColor="accent1"/>
      <w:kern w:val="28"/>
      <w:sz w:val="4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1FB1E6" w:themeColor="accent1"/>
      <w:kern w:val="28"/>
      <w:sz w:val="48"/>
    </w:rPr>
  </w:style>
  <w:style w:type="paragraph" w:styleId="Subtitle">
    <w:name w:val="Subtitle"/>
    <w:basedOn w:val="Normal"/>
    <w:next w:val="Normal"/>
    <w:link w:val="SubtitleChar"/>
    <w:uiPriority w:val="1"/>
    <w:qFormat/>
    <w:pPr>
      <w:numPr>
        <w:ilvl w:val="1"/>
      </w:numPr>
      <w:spacing w:after="160"/>
    </w:pPr>
    <w:rPr>
      <w:caps/>
      <w:color w:val="000000" w:themeColor="text1"/>
      <w:sz w:val="20"/>
    </w:rPr>
  </w:style>
  <w:style w:type="character" w:customStyle="1" w:styleId="SubtitleChar">
    <w:name w:val="Subtitle Char"/>
    <w:basedOn w:val="DefaultParagraphFont"/>
    <w:link w:val="Subtitle"/>
    <w:uiPriority w:val="1"/>
    <w:rPr>
      <w:caps/>
      <w:color w:val="000000" w:themeColor="text1"/>
      <w:sz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36"/>
    <w:qFormat/>
    <w:pPr>
      <w:spacing w:after="0" w:line="240" w:lineRule="auto"/>
    </w:pPr>
  </w:style>
  <w:style w:type="paragraph" w:customStyle="1" w:styleId="Name">
    <w:name w:val="Name"/>
    <w:basedOn w:val="Normal"/>
    <w:uiPriority w:val="1"/>
    <w:qFormat/>
    <w:pPr>
      <w:spacing w:before="300" w:after="0" w:line="240" w:lineRule="auto"/>
    </w:pPr>
    <w:rPr>
      <w:color w:val="000000" w:themeColor="text1"/>
      <w:sz w:val="20"/>
    </w:rPr>
  </w:style>
  <w:style w:type="table" w:customStyle="1" w:styleId="TaskListTable">
    <w:name w:val="Task List Table"/>
    <w:basedOn w:val="TableNormal"/>
    <w:uiPriority w:val="99"/>
    <w:pPr>
      <w:spacing w:before="80" w:after="80"/>
      <w:jc w:val="center"/>
    </w:pPr>
    <w:tblPr>
      <w:tblStyleRowBandSize w:val="1"/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173" w:type="dxa"/>
        <w:bottom w:w="0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F78303" w:themeFill="accent3"/>
      </w:tc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eastAsiaTheme="majorEastAsia" w:hAnsiTheme="majorHAnsi" w:cstheme="majorBidi"/>
      <w:color w:val="1FB1E6" w:themeColor="accen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1FB1E6" w:themeColor="accent1"/>
      <w:sz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80" w:after="0" w:line="240" w:lineRule="auto"/>
      <w:jc w:val="right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sz w:val="20"/>
    </w:rPr>
  </w:style>
  <w:style w:type="paragraph" w:styleId="ListParagraph">
    <w:name w:val="List Paragraph"/>
    <w:basedOn w:val="Normal"/>
    <w:uiPriority w:val="34"/>
    <w:unhideWhenUsed/>
    <w:qFormat/>
    <w:rsid w:val="00EF7C7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D76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7629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7629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76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7629"/>
    <w:rPr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76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6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9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1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7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1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5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8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6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3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7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3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5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5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-COMPAQ\AppData\Roaming\Microsoft\Templates\Task%20assignment%20sheet%20(color).dotx" TargetMode="External"/></Relationship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DCCB7D2-A765-4579-80E9-F19692AD5A3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\Users\HP-COMPAQ\AppData\Roaming\Microsoft\Templates\Task assignment sheet (color).dotx</Template>
  <TotalTime>0</TotalTime>
  <Pages>2</Pages>
  <Words>444</Words>
  <Characters>2534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HP-COMPAQ</dc:creator>
  <cp:keywords/>
  <cp:lastModifiedBy>Ma. Esperanza Garza</cp:lastModifiedBy>
  <cp:revision>3</cp:revision>
  <dcterms:created xsi:type="dcterms:W3CDTF">2017-10-26T19:15:00Z</dcterms:created>
  <dcterms:modified xsi:type="dcterms:W3CDTF">2017-10-29T16:28:00Z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TC029193129991</vt:lpwstr>
  </property>
</Properties>
</file>