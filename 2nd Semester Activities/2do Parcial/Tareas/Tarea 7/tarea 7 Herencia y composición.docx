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946F3" w14:textId="77777777" w:rsidR="00C953CF" w:rsidRPr="00D44071" w:rsidRDefault="0096466C" w:rsidP="0096466C">
      <w:pPr>
        <w:pStyle w:val="Title"/>
        <w:ind w:left="-284" w:firstLine="142"/>
        <w:rPr>
          <w:rFonts w:ascii="Calibri" w:hAnsi="Calibri"/>
          <w:b/>
          <w:color w:val="0D5975" w:themeColor="accent1" w:themeShade="80"/>
          <w:sz w:val="24"/>
          <w:szCs w:val="24"/>
          <w:lang w:val="es-ES_tradnl"/>
        </w:rPr>
      </w:pPr>
      <w:r w:rsidRPr="00D44071">
        <w:rPr>
          <w:rFonts w:ascii="Calibri" w:hAnsi="Calibri"/>
          <w:b/>
          <w:color w:val="0D5975" w:themeColor="accent1" w:themeShade="80"/>
          <w:sz w:val="24"/>
          <w:szCs w:val="24"/>
          <w:lang w:val="es-ES_tradnl"/>
        </w:rPr>
        <w:t xml:space="preserve">tarea </w:t>
      </w:r>
      <w:r w:rsidR="00292721" w:rsidRPr="00D44071">
        <w:rPr>
          <w:rFonts w:ascii="Calibri" w:hAnsi="Calibri"/>
          <w:b/>
          <w:color w:val="0D5975" w:themeColor="accent1" w:themeShade="80"/>
          <w:sz w:val="24"/>
          <w:szCs w:val="24"/>
          <w:lang w:val="es-ES_tradnl"/>
        </w:rPr>
        <w:t>7</w:t>
      </w:r>
    </w:p>
    <w:p w14:paraId="67A3AAD9" w14:textId="77777777" w:rsidR="00C953CF" w:rsidRPr="00D44071" w:rsidRDefault="00001AC8" w:rsidP="0096466C">
      <w:pPr>
        <w:pStyle w:val="Subtitle"/>
        <w:spacing w:before="60" w:after="360" w:line="240" w:lineRule="auto"/>
        <w:contextualSpacing/>
        <w:jc w:val="center"/>
        <w:rPr>
          <w:rFonts w:ascii="Calibri" w:hAnsi="Calibri"/>
          <w:sz w:val="24"/>
          <w:szCs w:val="24"/>
          <w:lang w:val="es-ES_tradnl"/>
        </w:rPr>
      </w:pPr>
      <w:r w:rsidRPr="00D44071">
        <w:rPr>
          <w:rFonts w:ascii="Calibri" w:hAnsi="Calibri"/>
          <w:sz w:val="24"/>
          <w:szCs w:val="24"/>
          <w:lang w:val="es-ES_tradnl"/>
        </w:rPr>
        <w:t>programación orientada a objetos</w:t>
      </w:r>
      <w:r w:rsidR="00EA6E63" w:rsidRPr="00D44071">
        <w:rPr>
          <w:rFonts w:ascii="Calibri" w:hAnsi="Calibri"/>
          <w:sz w:val="24"/>
          <w:szCs w:val="24"/>
          <w:lang w:val="es-ES_tradnl"/>
        </w:rPr>
        <w:t> </w:t>
      </w:r>
    </w:p>
    <w:p w14:paraId="0CDE271E" w14:textId="77777777" w:rsidR="0084577D" w:rsidRPr="00D44071" w:rsidRDefault="0084577D" w:rsidP="0084577D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Calibri"/>
          <w:color w:val="auto"/>
          <w:sz w:val="24"/>
          <w:szCs w:val="24"/>
          <w:lang w:val="es-ES_tradnl"/>
        </w:rPr>
        <w:t>En esta tarea, aplicarás los conceptos de herencia y composición, para mostrar una panorámica completa de lo que representa la reutilización de código y el encapsulamiento en la Programación Orientada a Objetos. </w:t>
      </w:r>
    </w:p>
    <w:p w14:paraId="418F6D09" w14:textId="77777777" w:rsidR="0084577D" w:rsidRPr="00D44071" w:rsidRDefault="0084577D" w:rsidP="00D440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Calibri"/>
          <w:color w:val="auto"/>
          <w:sz w:val="24"/>
          <w:szCs w:val="24"/>
          <w:lang w:val="es-ES_tradnl"/>
        </w:rPr>
        <w:t>Analiza el diagrama que se muestra a continuación y observa lo siguiente para la clase empleado:</w:t>
      </w:r>
    </w:p>
    <w:p w14:paraId="3656C285" w14:textId="77777777" w:rsidR="0084577D" w:rsidRPr="00D44071" w:rsidRDefault="0084577D" w:rsidP="008457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Calibri"/>
          <w:color w:val="auto"/>
          <w:sz w:val="24"/>
          <w:szCs w:val="24"/>
          <w:lang w:val="es-ES_tradnl"/>
        </w:rPr>
        <w:t xml:space="preserve">Hereda de la clase persona, los datos descriptivos de una persona (Identidad y Nombre), lo cual permitirá reutilizar el código de dicha clase. </w:t>
      </w:r>
    </w:p>
    <w:p w14:paraId="39713066" w14:textId="77777777" w:rsidR="0084577D" w:rsidRPr="00D44071" w:rsidRDefault="0084577D" w:rsidP="008457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Calibri"/>
          <w:color w:val="auto"/>
          <w:sz w:val="24"/>
          <w:szCs w:val="24"/>
          <w:lang w:val="es-ES_tradnl"/>
        </w:rPr>
        <w:t xml:space="preserve">Sus atributos, son del tipo clase Tiempo, donde utilizarás el concepto de composición. </w:t>
      </w:r>
    </w:p>
    <w:p w14:paraId="465A88DA" w14:textId="77777777" w:rsidR="00D44071" w:rsidRPr="00D44071" w:rsidRDefault="00D44071" w:rsidP="00D44071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>
        <w:rPr>
          <w:rFonts w:ascii="Calibri" w:hAnsi="Calibri" w:cs="Times"/>
          <w:noProof/>
          <w:color w:val="auto"/>
          <w:sz w:val="24"/>
          <w:szCs w:val="24"/>
          <w:lang w:eastAsia="en-US"/>
        </w:rPr>
        <w:drawing>
          <wp:inline distT="0" distB="0" distL="0" distR="0" wp14:anchorId="21809CF6" wp14:editId="5E124E3A">
            <wp:extent cx="5259173" cy="450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36" cy="45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E32" w14:textId="77777777" w:rsidR="00CA1EB7" w:rsidRPr="00D44071" w:rsidRDefault="00CA1EB7" w:rsidP="00D440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Realiza lo siguiente:</w:t>
      </w:r>
    </w:p>
    <w:p w14:paraId="4A648653" w14:textId="77777777" w:rsidR="00CA1EB7" w:rsidRPr="00D44071" w:rsidRDefault="00CA1EB7" w:rsidP="00CA1EB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Desarrolla las clases descritas (Persona, Empleado y Tiempo) basándote en los atributos y métodos especificados en el diagrama.</w:t>
      </w:r>
    </w:p>
    <w:p w14:paraId="0D8206E8" w14:textId="77777777" w:rsidR="00CA1EB7" w:rsidRPr="00D44071" w:rsidRDefault="00CA1EB7" w:rsidP="00CA1EB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Desarrolla una aplicación que realice lo siguiente:</w:t>
      </w:r>
    </w:p>
    <w:p w14:paraId="504FA335" w14:textId="77777777" w:rsidR="00CA1EB7" w:rsidRPr="00D44071" w:rsidRDefault="00CA1EB7" w:rsidP="00CA1EB7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 xml:space="preserve">Tener un arreglo de Empleados con máximo 10 </w:t>
      </w:r>
      <w:r w:rsidR="00D61C6E" w:rsidRPr="00D44071">
        <w:rPr>
          <w:rFonts w:ascii="Calibri" w:hAnsi="Calibri" w:cs="Times"/>
          <w:color w:val="auto"/>
          <w:sz w:val="24"/>
          <w:szCs w:val="24"/>
          <w:lang w:val="es-ES_tradnl"/>
        </w:rPr>
        <w:t>empleados</w:t>
      </w: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.</w:t>
      </w:r>
    </w:p>
    <w:p w14:paraId="1A35198C" w14:textId="77777777" w:rsidR="00CA1EB7" w:rsidRPr="00D44071" w:rsidRDefault="00CA1EB7" w:rsidP="00CA1EB7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Contenga un menú con las siguientes opciones.</w:t>
      </w:r>
    </w:p>
    <w:p w14:paraId="0221DBEA" w14:textId="77777777" w:rsidR="00D61C6E" w:rsidRPr="00D44071" w:rsidRDefault="00D61C6E" w:rsidP="00D61C6E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proofErr w:type="spellStart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altaEmpleado</w:t>
      </w:r>
      <w:proofErr w:type="spellEnd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, validando el atributo identidad, para que no este duplicado.</w:t>
      </w:r>
    </w:p>
    <w:p w14:paraId="67FE617E" w14:textId="77777777" w:rsidR="00CA1EB7" w:rsidRPr="00D44071" w:rsidRDefault="00D61C6E" w:rsidP="00CA1EB7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proofErr w:type="spellStart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llegadaTarde</w:t>
      </w:r>
      <w:proofErr w:type="spellEnd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, solicitando la tiempo de entrada y desplegando los empleados que llegaron tarde.</w:t>
      </w:r>
    </w:p>
    <w:p w14:paraId="24EF158A" w14:textId="77777777" w:rsidR="00D61C6E" w:rsidRPr="00D44071" w:rsidRDefault="00D61C6E" w:rsidP="00CA1EB7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proofErr w:type="spellStart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cantidadDepartamento</w:t>
      </w:r>
      <w:proofErr w:type="spellEnd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 xml:space="preserve">: Desplegar la cantidad de empleados de un </w:t>
      </w:r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lastRenderedPageBreak/>
        <w:t>departamento, indicado por el usuario (</w:t>
      </w:r>
      <w:proofErr w:type="spellStart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depto</w:t>
      </w:r>
      <w:proofErr w:type="spellEnd"/>
      <w:r w:rsidR="00D44071" w:rsidRPr="00D44071">
        <w:rPr>
          <w:rFonts w:ascii="Calibri" w:hAnsi="Calibri" w:cs="Times"/>
          <w:color w:val="auto"/>
          <w:sz w:val="24"/>
          <w:szCs w:val="24"/>
          <w:lang w:val="es-ES_tradnl"/>
        </w:rPr>
        <w:t>).</w:t>
      </w:r>
    </w:p>
    <w:p w14:paraId="031A15CB" w14:textId="77777777" w:rsidR="0084577D" w:rsidRPr="00D44071" w:rsidRDefault="00D44071" w:rsidP="00D44071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spacing w:after="240" w:line="240" w:lineRule="auto"/>
        <w:rPr>
          <w:rFonts w:ascii="Calibri" w:hAnsi="Calibri" w:cs="Times"/>
          <w:color w:val="auto"/>
          <w:sz w:val="24"/>
          <w:szCs w:val="24"/>
          <w:lang w:val="es-ES_tradnl"/>
        </w:rPr>
      </w:pPr>
      <w:proofErr w:type="spellStart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mostrarEmpleado</w:t>
      </w:r>
      <w:proofErr w:type="spellEnd"/>
      <w:r w:rsidRPr="00D44071">
        <w:rPr>
          <w:rFonts w:ascii="Calibri" w:hAnsi="Calibri" w:cs="Times"/>
          <w:color w:val="auto"/>
          <w:sz w:val="24"/>
          <w:szCs w:val="24"/>
          <w:lang w:val="es-ES_tradnl"/>
        </w:rPr>
        <w:t>, desplegar la información del empleado, indicado por el usuario (identidad).</w:t>
      </w:r>
      <w:bookmarkStart w:id="0" w:name="_GoBack"/>
      <w:bookmarkEnd w:id="0"/>
    </w:p>
    <w:p w14:paraId="1AC2CB3D" w14:textId="77777777" w:rsidR="005427B1" w:rsidRPr="00D44071" w:rsidRDefault="005427B1" w:rsidP="005427B1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  <w:lang w:val="es-ES_tradnl"/>
        </w:rPr>
      </w:pPr>
      <w:r w:rsidRPr="00D44071">
        <w:rPr>
          <w:rFonts w:ascii="Calibri" w:hAnsi="Calibri" w:cs="Arial"/>
          <w:b/>
          <w:bCs/>
          <w:sz w:val="24"/>
          <w:szCs w:val="24"/>
          <w:lang w:val="es-ES_tradnl"/>
        </w:rPr>
        <w:t>Rúbrica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866"/>
      </w:tblGrid>
      <w:tr w:rsidR="00F57A58" w:rsidRPr="00D44071" w14:paraId="5D16D40F" w14:textId="77777777" w:rsidTr="00F57A58">
        <w:tc>
          <w:tcPr>
            <w:tcW w:w="1271" w:type="dxa"/>
          </w:tcPr>
          <w:p w14:paraId="3DFBA95F" w14:textId="77777777" w:rsidR="00F57A58" w:rsidRPr="00D44071" w:rsidRDefault="00F57A58" w:rsidP="005427B1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>Puntos</w:t>
            </w:r>
          </w:p>
        </w:tc>
        <w:tc>
          <w:tcPr>
            <w:tcW w:w="8866" w:type="dxa"/>
          </w:tcPr>
          <w:p w14:paraId="7A9D738E" w14:textId="77777777" w:rsidR="00F57A58" w:rsidRPr="00D44071" w:rsidRDefault="00F57A58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>Descripción</w:t>
            </w:r>
          </w:p>
          <w:p w14:paraId="05670AD2" w14:textId="77777777" w:rsidR="00F57A58" w:rsidRPr="00D44071" w:rsidRDefault="00F57A58" w:rsidP="005427B1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F57A58" w:rsidRPr="00D44071" w14:paraId="4AFC8E94" w14:textId="77777777" w:rsidTr="0084577D">
        <w:tc>
          <w:tcPr>
            <w:tcW w:w="10137" w:type="dxa"/>
            <w:gridSpan w:val="2"/>
          </w:tcPr>
          <w:p w14:paraId="4FD21F03" w14:textId="77777777" w:rsidR="00F57A58" w:rsidRPr="00D44071" w:rsidRDefault="00F57A58" w:rsidP="00D44071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>La</w:t>
            </w:r>
            <w:r w:rsidR="00D44071"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>s</w:t>
            </w:r>
            <w:r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 xml:space="preserve"> clase</w:t>
            </w:r>
            <w:r w:rsidR="00D44071"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>s</w:t>
            </w:r>
            <w:r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57A58" w:rsidRPr="00D44071" w14:paraId="43DF6D83" w14:textId="77777777" w:rsidTr="00F57A58">
        <w:tc>
          <w:tcPr>
            <w:tcW w:w="1271" w:type="dxa"/>
          </w:tcPr>
          <w:p w14:paraId="55F6B176" w14:textId="77777777" w:rsidR="00F57A58" w:rsidRPr="00D44071" w:rsidRDefault="00D44071" w:rsidP="00D44071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8866" w:type="dxa"/>
          </w:tcPr>
          <w:p w14:paraId="7402D2B5" w14:textId="77777777" w:rsidR="00F57A58" w:rsidRPr="00D44071" w:rsidRDefault="00D44071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Clase Tiempo completa (atributos y métodos)</w:t>
            </w:r>
          </w:p>
          <w:p w14:paraId="2B5A579A" w14:textId="77777777" w:rsidR="00F57A58" w:rsidRPr="00D44071" w:rsidRDefault="00F57A58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</w:p>
        </w:tc>
      </w:tr>
      <w:tr w:rsidR="00D44071" w:rsidRPr="00D44071" w14:paraId="4590E5CB" w14:textId="77777777" w:rsidTr="00F57A58">
        <w:tc>
          <w:tcPr>
            <w:tcW w:w="1271" w:type="dxa"/>
          </w:tcPr>
          <w:p w14:paraId="6D7907C3" w14:textId="77777777" w:rsidR="00D44071" w:rsidRPr="00D44071" w:rsidRDefault="00D44071" w:rsidP="00D44071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15</w:t>
            </w:r>
          </w:p>
        </w:tc>
        <w:tc>
          <w:tcPr>
            <w:tcW w:w="8866" w:type="dxa"/>
          </w:tcPr>
          <w:p w14:paraId="572BC77D" w14:textId="77777777" w:rsidR="00D44071" w:rsidRPr="00D44071" w:rsidRDefault="00D44071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Clase Persona completa( atributos y métodos)</w:t>
            </w:r>
          </w:p>
        </w:tc>
      </w:tr>
      <w:tr w:rsidR="00F57A58" w:rsidRPr="00D44071" w14:paraId="48536441" w14:textId="77777777" w:rsidTr="00F57A58">
        <w:tc>
          <w:tcPr>
            <w:tcW w:w="1271" w:type="dxa"/>
          </w:tcPr>
          <w:p w14:paraId="62CC7F5A" w14:textId="77777777" w:rsidR="00F57A58" w:rsidRPr="00D44071" w:rsidRDefault="00D44071" w:rsidP="00D44071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15</w:t>
            </w:r>
          </w:p>
        </w:tc>
        <w:tc>
          <w:tcPr>
            <w:tcW w:w="8866" w:type="dxa"/>
          </w:tcPr>
          <w:p w14:paraId="5A3E7B08" w14:textId="77777777" w:rsidR="00F57A58" w:rsidRPr="00D44071" w:rsidRDefault="00D44071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Clase Persona completa (atributos y métodos)</w:t>
            </w:r>
          </w:p>
          <w:p w14:paraId="2A02CBDB" w14:textId="77777777" w:rsidR="00F57A58" w:rsidRPr="00D44071" w:rsidRDefault="00F57A58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</w:p>
        </w:tc>
      </w:tr>
      <w:tr w:rsidR="00F57A58" w:rsidRPr="00D44071" w14:paraId="426C79ED" w14:textId="77777777" w:rsidTr="0084577D">
        <w:tc>
          <w:tcPr>
            <w:tcW w:w="10137" w:type="dxa"/>
            <w:gridSpan w:val="2"/>
          </w:tcPr>
          <w:p w14:paraId="4239E755" w14:textId="77777777" w:rsidR="00F57A58" w:rsidRPr="00D44071" w:rsidRDefault="00F57A58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/>
                <w:bCs/>
                <w:sz w:val="24"/>
                <w:szCs w:val="24"/>
                <w:lang w:val="es-ES_tradnl"/>
              </w:rPr>
              <w:t>Aplicación</w:t>
            </w:r>
          </w:p>
        </w:tc>
      </w:tr>
      <w:tr w:rsidR="00F57A58" w:rsidRPr="00D44071" w14:paraId="1B4AEF1C" w14:textId="77777777" w:rsidTr="00F57A58">
        <w:tc>
          <w:tcPr>
            <w:tcW w:w="1271" w:type="dxa"/>
          </w:tcPr>
          <w:p w14:paraId="568E4EF7" w14:textId="77777777" w:rsidR="00F57A58" w:rsidRPr="00D44071" w:rsidRDefault="00D44071" w:rsidP="00F57A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8866" w:type="dxa"/>
          </w:tcPr>
          <w:p w14:paraId="2C7839B7" w14:textId="77777777" w:rsidR="00F57A58" w:rsidRPr="00D44071" w:rsidRDefault="00D44071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Método alta empleado</w:t>
            </w:r>
          </w:p>
        </w:tc>
      </w:tr>
      <w:tr w:rsidR="00D44071" w:rsidRPr="00D44071" w14:paraId="55FB2326" w14:textId="77777777" w:rsidTr="00F57A58">
        <w:tc>
          <w:tcPr>
            <w:tcW w:w="1271" w:type="dxa"/>
          </w:tcPr>
          <w:p w14:paraId="24C3BF8B" w14:textId="77777777" w:rsidR="00D44071" w:rsidRPr="00D44071" w:rsidRDefault="00D44071" w:rsidP="0083329A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8866" w:type="dxa"/>
          </w:tcPr>
          <w:p w14:paraId="0497FE15" w14:textId="77777777" w:rsidR="00D44071" w:rsidRPr="00D44071" w:rsidRDefault="00D44071" w:rsidP="0083329A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Método llegada tarde</w:t>
            </w:r>
          </w:p>
        </w:tc>
      </w:tr>
      <w:tr w:rsidR="00D44071" w:rsidRPr="00D44071" w14:paraId="4DBBDA14" w14:textId="77777777" w:rsidTr="00F57A58">
        <w:tc>
          <w:tcPr>
            <w:tcW w:w="1271" w:type="dxa"/>
          </w:tcPr>
          <w:p w14:paraId="1E805980" w14:textId="77777777" w:rsidR="00D44071" w:rsidRPr="00D44071" w:rsidRDefault="00D44071" w:rsidP="0083329A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8866" w:type="dxa"/>
          </w:tcPr>
          <w:p w14:paraId="3CF63E2B" w14:textId="77777777" w:rsidR="00D44071" w:rsidRPr="00D44071" w:rsidRDefault="00D44071" w:rsidP="0083329A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Método cantidad Departamento</w:t>
            </w:r>
          </w:p>
        </w:tc>
      </w:tr>
      <w:tr w:rsidR="00D44071" w:rsidRPr="00D44071" w14:paraId="3E068A39" w14:textId="77777777" w:rsidTr="00F57A58">
        <w:tc>
          <w:tcPr>
            <w:tcW w:w="1271" w:type="dxa"/>
          </w:tcPr>
          <w:p w14:paraId="3AA9FEAB" w14:textId="77777777" w:rsidR="00D44071" w:rsidRPr="00D44071" w:rsidRDefault="00D44071" w:rsidP="0083329A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8866" w:type="dxa"/>
          </w:tcPr>
          <w:p w14:paraId="269BB1F3" w14:textId="77777777" w:rsidR="00D44071" w:rsidRPr="00D44071" w:rsidRDefault="00D44071" w:rsidP="00D44071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 xml:space="preserve">Método </w:t>
            </w: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mostrar</w:t>
            </w: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 xml:space="preserve"> empleado</w:t>
            </w:r>
          </w:p>
        </w:tc>
      </w:tr>
      <w:tr w:rsidR="00F57A58" w:rsidRPr="00D44071" w14:paraId="01FAAE89" w14:textId="77777777" w:rsidTr="00F57A58">
        <w:tc>
          <w:tcPr>
            <w:tcW w:w="1271" w:type="dxa"/>
          </w:tcPr>
          <w:p w14:paraId="1BF18979" w14:textId="77777777" w:rsidR="00F57A58" w:rsidRPr="00D44071" w:rsidRDefault="00D44071" w:rsidP="00F57A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bCs/>
                <w:sz w:val="24"/>
                <w:szCs w:val="24"/>
                <w:lang w:val="es-ES_tradnl"/>
              </w:rPr>
              <w:t>20</w:t>
            </w:r>
          </w:p>
        </w:tc>
        <w:tc>
          <w:tcPr>
            <w:tcW w:w="8866" w:type="dxa"/>
          </w:tcPr>
          <w:p w14:paraId="1C33957D" w14:textId="77777777" w:rsidR="00F57A58" w:rsidRPr="00D44071" w:rsidRDefault="00F57A58" w:rsidP="00F57A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_tradnl"/>
              </w:rPr>
            </w:pPr>
            <w:r w:rsidRPr="00D44071">
              <w:rPr>
                <w:rFonts w:ascii="Calibri" w:hAnsi="Calibri" w:cs="Arial"/>
                <w:sz w:val="24"/>
                <w:szCs w:val="24"/>
                <w:lang w:val="es-ES_tradnl"/>
              </w:rPr>
              <w:t>Estándar de programación</w:t>
            </w:r>
          </w:p>
        </w:tc>
      </w:tr>
    </w:tbl>
    <w:p w14:paraId="0906743F" w14:textId="77777777" w:rsidR="00F57A58" w:rsidRPr="00D44071" w:rsidRDefault="00F57A58" w:rsidP="005427B1">
      <w:pPr>
        <w:autoSpaceDE w:val="0"/>
        <w:autoSpaceDN w:val="0"/>
        <w:adjustRightInd w:val="0"/>
        <w:spacing w:after="0" w:line="240" w:lineRule="auto"/>
        <w:rPr>
          <w:rFonts w:ascii="Calibri" w:hAnsi="Calibri" w:cs="Calibri-Bold"/>
          <w:b/>
          <w:bCs/>
          <w:sz w:val="24"/>
          <w:szCs w:val="24"/>
          <w:lang w:val="es-ES_tradnl"/>
        </w:rPr>
      </w:pPr>
    </w:p>
    <w:p w14:paraId="57A64A63" w14:textId="77777777" w:rsidR="005427B1" w:rsidRPr="00D44071" w:rsidRDefault="005427B1" w:rsidP="00F57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-ES_tradnl"/>
        </w:rPr>
      </w:pPr>
      <w:r w:rsidRPr="00D44071">
        <w:rPr>
          <w:rFonts w:ascii="Calibri" w:hAnsi="Calibri" w:cs="Calibri"/>
          <w:sz w:val="24"/>
          <w:szCs w:val="24"/>
          <w:lang w:val="es-ES_tradnl"/>
        </w:rPr>
        <w:t xml:space="preserve"> </w:t>
      </w:r>
    </w:p>
    <w:sectPr w:rsidR="005427B1" w:rsidRPr="00D44071" w:rsidSect="0096466C">
      <w:footerReference w:type="default" r:id="rId10"/>
      <w:pgSz w:w="12240" w:h="15840"/>
      <w:pgMar w:top="1009" w:right="902" w:bottom="862" w:left="119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FF529" w14:textId="77777777" w:rsidR="00D61C6E" w:rsidRDefault="00D61C6E">
      <w:pPr>
        <w:spacing w:after="0" w:line="240" w:lineRule="auto"/>
      </w:pPr>
      <w:r>
        <w:separator/>
      </w:r>
    </w:p>
  </w:endnote>
  <w:endnote w:type="continuationSeparator" w:id="0">
    <w:p w14:paraId="430B60A7" w14:textId="77777777" w:rsidR="00D61C6E" w:rsidRDefault="00D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73877" w14:textId="77777777" w:rsidR="00D61C6E" w:rsidRDefault="00D61C6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4407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FDE22" w14:textId="77777777" w:rsidR="00D61C6E" w:rsidRDefault="00D61C6E">
      <w:pPr>
        <w:spacing w:after="0" w:line="240" w:lineRule="auto"/>
      </w:pPr>
      <w:r>
        <w:separator/>
      </w:r>
    </w:p>
  </w:footnote>
  <w:footnote w:type="continuationSeparator" w:id="0">
    <w:p w14:paraId="2F41DAF0" w14:textId="77777777" w:rsidR="00D61C6E" w:rsidRDefault="00D6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C10"/>
    <w:multiLevelType w:val="hybridMultilevel"/>
    <w:tmpl w:val="789EB5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5579C"/>
    <w:multiLevelType w:val="hybridMultilevel"/>
    <w:tmpl w:val="B49C5EA0"/>
    <w:lvl w:ilvl="0" w:tplc="C23AA05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00C09"/>
    <w:multiLevelType w:val="hybridMultilevel"/>
    <w:tmpl w:val="B00C3D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745FC"/>
    <w:multiLevelType w:val="hybridMultilevel"/>
    <w:tmpl w:val="3DCE6C22"/>
    <w:lvl w:ilvl="0" w:tplc="1D803E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5415E"/>
    <w:multiLevelType w:val="hybridMultilevel"/>
    <w:tmpl w:val="0518BC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25F2C"/>
    <w:multiLevelType w:val="hybridMultilevel"/>
    <w:tmpl w:val="20801070"/>
    <w:lvl w:ilvl="0" w:tplc="4C027FAA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44DC7D70"/>
    <w:multiLevelType w:val="hybridMultilevel"/>
    <w:tmpl w:val="E9B4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81ADB"/>
    <w:multiLevelType w:val="hybridMultilevel"/>
    <w:tmpl w:val="F19467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E5DB8"/>
    <w:multiLevelType w:val="hybridMultilevel"/>
    <w:tmpl w:val="5D12D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F3BC6"/>
    <w:multiLevelType w:val="hybridMultilevel"/>
    <w:tmpl w:val="9684E362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4E734523"/>
    <w:multiLevelType w:val="hybridMultilevel"/>
    <w:tmpl w:val="42A8B670"/>
    <w:lvl w:ilvl="0" w:tplc="1D803E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F2080"/>
    <w:multiLevelType w:val="hybridMultilevel"/>
    <w:tmpl w:val="0096F1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B0674"/>
    <w:multiLevelType w:val="hybridMultilevel"/>
    <w:tmpl w:val="70362EC2"/>
    <w:lvl w:ilvl="0" w:tplc="08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66146C41"/>
    <w:multiLevelType w:val="hybridMultilevel"/>
    <w:tmpl w:val="D422D24C"/>
    <w:lvl w:ilvl="0" w:tplc="3A880130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>
    <w:nsid w:val="71285972"/>
    <w:multiLevelType w:val="hybridMultilevel"/>
    <w:tmpl w:val="2460DC6E"/>
    <w:lvl w:ilvl="0" w:tplc="B4DCF1C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32C1C"/>
    <w:multiLevelType w:val="hybridMultilevel"/>
    <w:tmpl w:val="98C43A1A"/>
    <w:lvl w:ilvl="0" w:tplc="0656775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2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C8"/>
    <w:rsid w:val="00001AC8"/>
    <w:rsid w:val="000A19E2"/>
    <w:rsid w:val="00183CA2"/>
    <w:rsid w:val="002318D1"/>
    <w:rsid w:val="00256694"/>
    <w:rsid w:val="002837C5"/>
    <w:rsid w:val="00292721"/>
    <w:rsid w:val="002F5F60"/>
    <w:rsid w:val="003106C3"/>
    <w:rsid w:val="00320FCB"/>
    <w:rsid w:val="003A454F"/>
    <w:rsid w:val="003B4A01"/>
    <w:rsid w:val="0044346C"/>
    <w:rsid w:val="004E586F"/>
    <w:rsid w:val="005427B1"/>
    <w:rsid w:val="00596C39"/>
    <w:rsid w:val="006A04EB"/>
    <w:rsid w:val="006D297A"/>
    <w:rsid w:val="0072775A"/>
    <w:rsid w:val="0072797F"/>
    <w:rsid w:val="007848BA"/>
    <w:rsid w:val="00827565"/>
    <w:rsid w:val="0084577D"/>
    <w:rsid w:val="0085406E"/>
    <w:rsid w:val="008D2130"/>
    <w:rsid w:val="0096466C"/>
    <w:rsid w:val="009D2976"/>
    <w:rsid w:val="00A44D10"/>
    <w:rsid w:val="00A767B0"/>
    <w:rsid w:val="00AC65D5"/>
    <w:rsid w:val="00AD1D80"/>
    <w:rsid w:val="00AD7629"/>
    <w:rsid w:val="00AE5C96"/>
    <w:rsid w:val="00B6411D"/>
    <w:rsid w:val="00C953CF"/>
    <w:rsid w:val="00CA1EB7"/>
    <w:rsid w:val="00CB0D9B"/>
    <w:rsid w:val="00CE7D34"/>
    <w:rsid w:val="00D44071"/>
    <w:rsid w:val="00D61C6E"/>
    <w:rsid w:val="00D61D21"/>
    <w:rsid w:val="00E31A4B"/>
    <w:rsid w:val="00E75C61"/>
    <w:rsid w:val="00E822D3"/>
    <w:rsid w:val="00EA6E63"/>
    <w:rsid w:val="00EF7C7F"/>
    <w:rsid w:val="00F01F40"/>
    <w:rsid w:val="00F06C6B"/>
    <w:rsid w:val="00F11B13"/>
    <w:rsid w:val="00F57A58"/>
    <w:rsid w:val="00F61C6B"/>
    <w:rsid w:val="00FA0693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1F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9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-COMPAQ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\Users\HP-COMPAQ\AppData\Roaming\Microsoft\Templates\Task assignment sheet (color).dotx</Template>
  <TotalTime>28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HP-COMPAQ</dc:creator>
  <cp:keywords/>
  <cp:lastModifiedBy>Ma. Esperanza Garza</cp:lastModifiedBy>
  <cp:revision>3</cp:revision>
  <dcterms:created xsi:type="dcterms:W3CDTF">2017-09-13T16:30:00Z</dcterms:created>
  <dcterms:modified xsi:type="dcterms:W3CDTF">2017-09-13T17:09:00Z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